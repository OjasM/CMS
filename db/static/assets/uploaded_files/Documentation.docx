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5508"/>
        <w:gridCol w:w="5508"/>
      </w:tblGrid>
      <w:tr w:rsidR="00AB71CA" w:rsidRPr="00CD4B6A" w14:paraId="56B927BC" w14:textId="77777777" w:rsidTr="00180305">
        <w:tc>
          <w:tcPr>
            <w:tcW w:w="2500" w:type="pct"/>
          </w:tcPr>
          <w:p w14:paraId="7A15D437" w14:textId="77777777" w:rsidR="00AB71CA" w:rsidRPr="00180305" w:rsidRDefault="00180305" w:rsidP="00180305">
            <w:pPr>
              <w:pStyle w:val="FormText"/>
              <w:rPr>
                <w:b/>
              </w:rPr>
            </w:pPr>
            <w:r w:rsidRPr="00180305">
              <w:rPr>
                <w:rStyle w:val="FormHeadingChar"/>
                <w:b/>
              </w:rPr>
              <w:t xml:space="preserve">Group </w:t>
            </w:r>
            <w:proofErr w:type="gramStart"/>
            <w:r w:rsidRPr="00180305">
              <w:rPr>
                <w:rStyle w:val="FormHeadingChar"/>
                <w:b/>
              </w:rPr>
              <w:t>Members :</w:t>
            </w:r>
            <w:proofErr w:type="gramEnd"/>
          </w:p>
          <w:p w14:paraId="327B4123" w14:textId="77777777" w:rsidR="00AB71CA" w:rsidRPr="00CD4B6A" w:rsidRDefault="00180305" w:rsidP="00180305">
            <w:pPr>
              <w:pStyle w:val="FormText"/>
            </w:pPr>
            <w:proofErr w:type="spellStart"/>
            <w:r>
              <w:rPr>
                <w:rStyle w:val="FormHeadingChar"/>
              </w:rPr>
              <w:t>Ojas</w:t>
            </w:r>
            <w:proofErr w:type="spellEnd"/>
            <w:r>
              <w:rPr>
                <w:rStyle w:val="FormHeadingChar"/>
              </w:rPr>
              <w:t xml:space="preserve"> </w:t>
            </w:r>
            <w:proofErr w:type="spellStart"/>
            <w:r>
              <w:rPr>
                <w:rStyle w:val="FormHeadingChar"/>
              </w:rPr>
              <w:t>Managalvedhekar</w:t>
            </w:r>
            <w:proofErr w:type="spellEnd"/>
            <w:r w:rsidR="00AB71CA" w:rsidRPr="00CD4B6A">
              <w:t xml:space="preserve"> </w:t>
            </w:r>
          </w:p>
          <w:p w14:paraId="3D7E98A2" w14:textId="77777777" w:rsidR="00AB71CA" w:rsidRPr="00CD4B6A" w:rsidRDefault="00180305" w:rsidP="00180305">
            <w:pPr>
              <w:pStyle w:val="FormText"/>
            </w:pPr>
            <w:r>
              <w:rPr>
                <w:rStyle w:val="FormHeadingChar"/>
              </w:rPr>
              <w:t xml:space="preserve">Deepak </w:t>
            </w:r>
            <w:proofErr w:type="spellStart"/>
            <w:r>
              <w:rPr>
                <w:rStyle w:val="FormHeadingChar"/>
              </w:rPr>
              <w:t>Yadav</w:t>
            </w:r>
            <w:proofErr w:type="spellEnd"/>
          </w:p>
          <w:p w14:paraId="3CB24C2E" w14:textId="77777777" w:rsidR="00AB71CA" w:rsidRDefault="00180305" w:rsidP="00180305">
            <w:pPr>
              <w:pStyle w:val="FormText"/>
              <w:rPr>
                <w:rStyle w:val="FormHeadingChar"/>
              </w:rPr>
            </w:pPr>
            <w:r>
              <w:rPr>
                <w:rStyle w:val="FormHeadingChar"/>
              </w:rPr>
              <w:t>Manish Kumar</w:t>
            </w:r>
          </w:p>
          <w:p w14:paraId="1F214593" w14:textId="77777777" w:rsidR="00180305" w:rsidRDefault="00180305" w:rsidP="00180305">
            <w:pPr>
              <w:pStyle w:val="FormText"/>
              <w:rPr>
                <w:rStyle w:val="FormHeadingChar"/>
              </w:rPr>
            </w:pPr>
            <w:proofErr w:type="spellStart"/>
            <w:r>
              <w:rPr>
                <w:rStyle w:val="FormHeadingChar"/>
              </w:rPr>
              <w:t>Rohan</w:t>
            </w:r>
            <w:proofErr w:type="spellEnd"/>
            <w:r>
              <w:rPr>
                <w:rStyle w:val="FormHeadingChar"/>
              </w:rPr>
              <w:t xml:space="preserve"> Gupta</w:t>
            </w:r>
          </w:p>
          <w:p w14:paraId="5A76C91B" w14:textId="77777777" w:rsidR="00180305" w:rsidRPr="00CD4B6A" w:rsidRDefault="00180305" w:rsidP="00180305">
            <w:pPr>
              <w:pStyle w:val="FormText"/>
            </w:pPr>
            <w:r>
              <w:rPr>
                <w:rStyle w:val="FormHeadingChar"/>
              </w:rPr>
              <w:t>Divyansh Singh</w:t>
            </w:r>
          </w:p>
        </w:tc>
        <w:tc>
          <w:tcPr>
            <w:tcW w:w="2500" w:type="pct"/>
          </w:tcPr>
          <w:p w14:paraId="1A0DED33" w14:textId="77777777" w:rsidR="00AB71CA" w:rsidRPr="00CD4B6A" w:rsidRDefault="00AB71CA" w:rsidP="00180305">
            <w:pPr>
              <w:pStyle w:val="FormText"/>
            </w:pPr>
          </w:p>
          <w:p w14:paraId="23516F95" w14:textId="77777777" w:rsidR="00AB71CA" w:rsidRPr="00CD4B6A" w:rsidRDefault="00AB71CA" w:rsidP="00180305">
            <w:pPr>
              <w:pStyle w:val="FormText"/>
            </w:pPr>
          </w:p>
          <w:p w14:paraId="0632677F" w14:textId="77777777" w:rsidR="00AB71CA" w:rsidRPr="00CD4B6A" w:rsidRDefault="00AB71CA" w:rsidP="00180305">
            <w:pPr>
              <w:pStyle w:val="FormText"/>
            </w:pPr>
          </w:p>
        </w:tc>
      </w:tr>
    </w:tbl>
    <w:p w14:paraId="183644C5" w14:textId="77777777" w:rsidR="00AB71CA" w:rsidRDefault="00AB71CA" w:rsidP="00AB71CA">
      <w:pPr>
        <w:pStyle w:val="NoSpaceBetween"/>
      </w:pPr>
    </w:p>
    <w:p w14:paraId="74F8FB80" w14:textId="77777777" w:rsidR="00AB71CA" w:rsidRDefault="00AB71CA" w:rsidP="00AB71CA"/>
    <w:p w14:paraId="18870B33" w14:textId="77777777" w:rsidR="004A7E61" w:rsidRDefault="004A7E61" w:rsidP="00AB71CA"/>
    <w:p w14:paraId="0FC56A7D" w14:textId="77777777" w:rsidR="004A7E61" w:rsidRDefault="004A7E61" w:rsidP="00AB71CA"/>
    <w:p w14:paraId="2392F16A" w14:textId="77777777" w:rsidR="004A7E61" w:rsidRDefault="004A7E61" w:rsidP="00AB71CA"/>
    <w:p w14:paraId="5744253B" w14:textId="77777777" w:rsidR="004A7E61" w:rsidRDefault="004A7E61" w:rsidP="00AB71CA"/>
    <w:tbl>
      <w:tblPr>
        <w:tblStyle w:val="HostTable"/>
        <w:tblW w:w="0" w:type="auto"/>
        <w:tblLook w:val="04A0" w:firstRow="1" w:lastRow="0" w:firstColumn="1" w:lastColumn="0" w:noHBand="0" w:noVBand="1"/>
      </w:tblPr>
      <w:tblGrid>
        <w:gridCol w:w="10800"/>
      </w:tblGrid>
      <w:tr w:rsidR="00AB71CA" w14:paraId="7C06815A" w14:textId="77777777" w:rsidTr="00180305">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AB71CA" w14:paraId="14BAB35F" w14:textId="77777777" w:rsidTr="00180305">
              <w:tc>
                <w:tcPr>
                  <w:tcW w:w="2615" w:type="dxa"/>
                  <w:shd w:val="clear" w:color="auto" w:fill="F2F2F2" w:themeFill="background1" w:themeFillShade="F2"/>
                  <w:vAlign w:val="bottom"/>
                </w:tcPr>
                <w:p w14:paraId="0ED557B6" w14:textId="77777777" w:rsidR="00AB71CA" w:rsidRDefault="00180305" w:rsidP="00180305">
                  <w:pPr>
                    <w:pStyle w:val="TopicHeading"/>
                  </w:pPr>
                  <w:r>
                    <w:t>Login</w:t>
                  </w:r>
                </w:p>
              </w:tc>
              <w:tc>
                <w:tcPr>
                  <w:tcW w:w="1695" w:type="dxa"/>
                  <w:tcBorders>
                    <w:bottom w:val="single" w:sz="4" w:space="0" w:color="A6A6A6" w:themeColor="background1" w:themeShade="A6"/>
                    <w:right w:val="nil"/>
                  </w:tcBorders>
                  <w:shd w:val="clear" w:color="auto" w:fill="F2F2F2" w:themeFill="background1" w:themeFillShade="F2"/>
                  <w:vAlign w:val="bottom"/>
                </w:tcPr>
                <w:p w14:paraId="29929E7C" w14:textId="77777777" w:rsidR="00AB71CA" w:rsidRDefault="00180305" w:rsidP="00180305">
                  <w:pPr>
                    <w:pStyle w:val="TableHeadingRight"/>
                  </w:pPr>
                  <w:r>
                    <w:t>Username</w:t>
                  </w: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78D6CBD1" w14:textId="77777777" w:rsidR="00AB71CA" w:rsidRDefault="00AB71CA" w:rsidP="00180305"/>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635609C9" w14:textId="77777777" w:rsidR="00AB71CA" w:rsidRDefault="00180305" w:rsidP="00180305">
                  <w:pPr>
                    <w:pStyle w:val="TableHeadingRight"/>
                  </w:pPr>
                  <w:r>
                    <w:t>Password</w:t>
                  </w:r>
                </w:p>
              </w:tc>
              <w:tc>
                <w:tcPr>
                  <w:tcW w:w="1320" w:type="dxa"/>
                  <w:tcBorders>
                    <w:left w:val="nil"/>
                    <w:bottom w:val="single" w:sz="4" w:space="0" w:color="A6A6A6" w:themeColor="background1" w:themeShade="A6"/>
                  </w:tcBorders>
                  <w:shd w:val="clear" w:color="auto" w:fill="F2F2F2" w:themeFill="background1" w:themeFillShade="F2"/>
                  <w:vAlign w:val="bottom"/>
                </w:tcPr>
                <w:p w14:paraId="76C23D68" w14:textId="77777777" w:rsidR="00AB71CA" w:rsidRDefault="00AB71CA" w:rsidP="00180305"/>
              </w:tc>
            </w:tr>
          </w:tbl>
          <w:p w14:paraId="59800F43" w14:textId="77777777" w:rsidR="00AB71CA" w:rsidRDefault="00AB71CA" w:rsidP="00180305">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AB71CA" w14:paraId="5D874717" w14:textId="77777777" w:rsidTr="00180305">
              <w:tc>
                <w:tcPr>
                  <w:tcW w:w="10775" w:type="dxa"/>
                  <w:tcBorders>
                    <w:top w:val="nil"/>
                    <w:bottom w:val="single" w:sz="4" w:space="0" w:color="A6A6A6" w:themeColor="background1" w:themeShade="A6"/>
                  </w:tcBorders>
                </w:tcPr>
                <w:p w14:paraId="20D66FAF" w14:textId="77777777" w:rsidR="00AB71CA" w:rsidRPr="00AB71CA" w:rsidRDefault="00AB71CA" w:rsidP="00AB71CA">
                  <w:pPr>
                    <w:pStyle w:val="FormHeading"/>
                  </w:pPr>
                  <w:r w:rsidRPr="00AD76B9">
                    <w:rPr>
                      <w:b/>
                    </w:rPr>
                    <w:t>Discussion:</w:t>
                  </w:r>
                  <w:r w:rsidR="00180305">
                    <w:t xml:space="preserve"> The Login page is a simple page asking your username and password to log you into our website.</w:t>
                  </w:r>
                </w:p>
              </w:tc>
            </w:tr>
            <w:tr w:rsidR="00AB71CA" w14:paraId="27DD51CE" w14:textId="77777777" w:rsidTr="00180305">
              <w:tc>
                <w:tcPr>
                  <w:tcW w:w="10775" w:type="dxa"/>
                  <w:tcBorders>
                    <w:top w:val="single" w:sz="4" w:space="0" w:color="A6A6A6" w:themeColor="background1" w:themeShade="A6"/>
                    <w:bottom w:val="single" w:sz="4" w:space="0" w:color="A6A6A6" w:themeColor="background1" w:themeShade="A6"/>
                  </w:tcBorders>
                </w:tcPr>
                <w:p w14:paraId="29BF383D" w14:textId="77777777" w:rsidR="00AB71CA" w:rsidRDefault="00AB71CA" w:rsidP="00180305"/>
              </w:tc>
            </w:tr>
          </w:tbl>
          <w:p w14:paraId="709816E9" w14:textId="77777777" w:rsidR="00AB71CA" w:rsidRDefault="00AB71CA" w:rsidP="00180305">
            <w:pPr>
              <w:pStyle w:val="NoSpaceBetween"/>
            </w:pPr>
          </w:p>
          <w:p w14:paraId="15B3E900" w14:textId="77777777" w:rsidR="00AB71CA" w:rsidRDefault="00AB71CA" w:rsidP="00180305">
            <w:pPr>
              <w:pStyle w:val="NoSpaceBetween"/>
            </w:pPr>
          </w:p>
          <w:p w14:paraId="31FE5E52" w14:textId="77777777" w:rsidR="00AB71CA" w:rsidRDefault="00AB71CA" w:rsidP="00180305">
            <w:pPr>
              <w:pStyle w:val="NoSpaceBetween"/>
            </w:pPr>
          </w:p>
          <w:tbl>
            <w:tblPr>
              <w:tblW w:w="0" w:type="auto"/>
              <w:tblLook w:val="04A0" w:firstRow="1" w:lastRow="0" w:firstColumn="1" w:lastColumn="0" w:noHBand="0" w:noVBand="1"/>
            </w:tblPr>
            <w:tblGrid>
              <w:gridCol w:w="10775"/>
            </w:tblGrid>
            <w:tr w:rsidR="00AB71CA" w14:paraId="5C545A22" w14:textId="77777777" w:rsidTr="00180305">
              <w:tc>
                <w:tcPr>
                  <w:tcW w:w="10775" w:type="dxa"/>
                  <w:tcBorders>
                    <w:bottom w:val="single" w:sz="4" w:space="0" w:color="A6A6A6" w:themeColor="background1" w:themeShade="A6"/>
                  </w:tcBorders>
                </w:tcPr>
                <w:p w14:paraId="067547E9" w14:textId="77777777" w:rsidR="00AB71CA" w:rsidRDefault="00AB71CA" w:rsidP="00AB71CA">
                  <w:pPr>
                    <w:pStyle w:val="FormHeading"/>
                  </w:pPr>
                  <w:r w:rsidRPr="00AD76B9">
                    <w:rPr>
                      <w:b/>
                    </w:rPr>
                    <w:t>Other Information:</w:t>
                  </w:r>
                  <w:r w:rsidR="00180305">
                    <w:t xml:space="preserve"> In case you have forgotten your password (username</w:t>
                  </w:r>
                  <w:proofErr w:type="gramStart"/>
                  <w:r w:rsidR="00180305">
                    <w:t>) ,</w:t>
                  </w:r>
                  <w:proofErr w:type="gramEnd"/>
                  <w:r w:rsidR="00180305">
                    <w:t xml:space="preserve"> a Forgot Password option take</w:t>
                  </w:r>
                  <w:r w:rsidR="00AD76B9">
                    <w:t>s</w:t>
                  </w:r>
                  <w:r w:rsidR="00180305">
                    <w:t xml:space="preserve"> you to a new Page named as Forgo</w:t>
                  </w:r>
                  <w:r w:rsidR="00AD76B9">
                    <w:t>t</w:t>
                  </w:r>
                  <w:r w:rsidR="00180305">
                    <w:t xml:space="preserve"> Password.</w:t>
                  </w:r>
                </w:p>
              </w:tc>
            </w:tr>
            <w:tr w:rsidR="00AB71CA" w14:paraId="07D53F16" w14:textId="77777777" w:rsidTr="00180305">
              <w:tc>
                <w:tcPr>
                  <w:tcW w:w="10775" w:type="dxa"/>
                  <w:tcBorders>
                    <w:top w:val="single" w:sz="4" w:space="0" w:color="A6A6A6" w:themeColor="background1" w:themeShade="A6"/>
                  </w:tcBorders>
                </w:tcPr>
                <w:p w14:paraId="2B12B5CD" w14:textId="77777777" w:rsidR="00AB71CA" w:rsidRDefault="00AB71CA" w:rsidP="00180305"/>
              </w:tc>
            </w:tr>
            <w:tr w:rsidR="00AB71CA" w14:paraId="65415835" w14:textId="77777777" w:rsidTr="00180305">
              <w:tblPrEx>
                <w:tblBorders>
                  <w:insideH w:val="single" w:sz="4" w:space="0" w:color="A6A6A6" w:themeColor="background1" w:themeShade="A6"/>
                </w:tblBorders>
              </w:tblPrEx>
              <w:tc>
                <w:tcPr>
                  <w:tcW w:w="10775" w:type="dxa"/>
                  <w:tcBorders>
                    <w:top w:val="single" w:sz="4" w:space="0" w:color="A6A6A6" w:themeColor="background1" w:themeShade="A6"/>
                    <w:bottom w:val="single" w:sz="4" w:space="0" w:color="A6A6A6" w:themeColor="background1" w:themeShade="A6"/>
                  </w:tcBorders>
                </w:tcPr>
                <w:p w14:paraId="1AE1D8A8" w14:textId="77777777" w:rsidR="00AB71CA" w:rsidRDefault="00AB71CA" w:rsidP="00AB71CA">
                  <w:pPr>
                    <w:pStyle w:val="FormHeading"/>
                  </w:pPr>
                  <w:r w:rsidRPr="00AD76B9">
                    <w:rPr>
                      <w:b/>
                    </w:rPr>
                    <w:t>Conclusions:</w:t>
                  </w:r>
                  <w:r w:rsidR="00180305">
                    <w:t xml:space="preserve"> Without this page, no one can log into our Website. So, this page is basic and the foremost feature to you in order to qualify yourself as </w:t>
                  </w:r>
                  <w:r w:rsidR="00AD76B9">
                    <w:t>an</w:t>
                  </w:r>
                  <w:r w:rsidR="00180305">
                    <w:t xml:space="preserve"> existing user of this </w:t>
                  </w:r>
                  <w:r w:rsidR="00AD76B9">
                    <w:t>Website (CMS+).</w:t>
                  </w:r>
                </w:p>
              </w:tc>
            </w:tr>
          </w:tbl>
          <w:p w14:paraId="16E1C56B" w14:textId="77777777" w:rsidR="00AB71CA" w:rsidRDefault="00AB71CA" w:rsidP="00180305">
            <w:pPr>
              <w:pStyle w:val="NoSpaceBetween"/>
            </w:pPr>
          </w:p>
          <w:p w14:paraId="6E5F5D61" w14:textId="77777777" w:rsidR="00AB71CA" w:rsidRDefault="00AB71CA" w:rsidP="00180305">
            <w:pPr>
              <w:pStyle w:val="NoSpaceBetween"/>
            </w:pPr>
          </w:p>
          <w:p w14:paraId="5B8E4554" w14:textId="77777777" w:rsidR="00AB71CA" w:rsidRDefault="00AB71CA" w:rsidP="00180305"/>
        </w:tc>
      </w:tr>
    </w:tbl>
    <w:p w14:paraId="209D51BC" w14:textId="77777777" w:rsidR="00AB71CA" w:rsidRDefault="00AB71CA" w:rsidP="00AB71CA"/>
    <w:p w14:paraId="4E554C79" w14:textId="77777777" w:rsidR="00AD76B9" w:rsidRDefault="00AD76B9" w:rsidP="00AB71CA"/>
    <w:p w14:paraId="39639A1F" w14:textId="77777777" w:rsidR="00AD76B9" w:rsidRDefault="00AD76B9" w:rsidP="00AB71CA"/>
    <w:p w14:paraId="3D1C5AC6" w14:textId="77777777" w:rsidR="00AD76B9" w:rsidRDefault="00AD76B9" w:rsidP="00AB71CA"/>
    <w:tbl>
      <w:tblPr>
        <w:tblStyle w:val="HostTable"/>
        <w:tblW w:w="0" w:type="auto"/>
        <w:tblLook w:val="04A0" w:firstRow="1" w:lastRow="0" w:firstColumn="1" w:lastColumn="0" w:noHBand="0" w:noVBand="1"/>
      </w:tblPr>
      <w:tblGrid>
        <w:gridCol w:w="10800"/>
      </w:tblGrid>
      <w:tr w:rsidR="00AB71CA" w14:paraId="4CD583F5" w14:textId="77777777" w:rsidTr="00180305">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AB71CA" w14:paraId="73D985C1" w14:textId="77777777" w:rsidTr="00180305">
              <w:tc>
                <w:tcPr>
                  <w:tcW w:w="2615" w:type="dxa"/>
                  <w:tcBorders>
                    <w:bottom w:val="single" w:sz="4" w:space="0" w:color="A6A6A6" w:themeColor="background1" w:themeShade="A6"/>
                    <w:right w:val="nil"/>
                  </w:tcBorders>
                  <w:shd w:val="clear" w:color="auto" w:fill="F2F2F2" w:themeFill="background1" w:themeFillShade="F2"/>
                  <w:vAlign w:val="bottom"/>
                </w:tcPr>
                <w:p w14:paraId="03D32AA9" w14:textId="77777777" w:rsidR="00AB71CA" w:rsidRDefault="00AD76B9" w:rsidP="00180305">
                  <w:pPr>
                    <w:pStyle w:val="TopicHeading"/>
                  </w:pPr>
                  <w:r>
                    <w:t>Forgot Password</w:t>
                  </w:r>
                </w:p>
              </w:tc>
              <w:tc>
                <w:tcPr>
                  <w:tcW w:w="1695" w:type="dxa"/>
                  <w:tcBorders>
                    <w:left w:val="nil"/>
                    <w:bottom w:val="single" w:sz="4" w:space="0" w:color="A6A6A6" w:themeColor="background1" w:themeShade="A6"/>
                    <w:right w:val="nil"/>
                  </w:tcBorders>
                  <w:shd w:val="clear" w:color="auto" w:fill="F2F2F2" w:themeFill="background1" w:themeFillShade="F2"/>
                  <w:vAlign w:val="bottom"/>
                </w:tcPr>
                <w:p w14:paraId="571848DF" w14:textId="77777777" w:rsidR="00AB71CA" w:rsidRDefault="00AB71CA" w:rsidP="00180305">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59B064AF" w14:textId="77777777" w:rsidR="00AB71CA" w:rsidRDefault="00AB71CA" w:rsidP="00180305"/>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5F1366F6" w14:textId="77777777" w:rsidR="00AB71CA" w:rsidRDefault="00D34CBD" w:rsidP="00180305">
                  <w:pPr>
                    <w:pStyle w:val="TableHeadingRight"/>
                  </w:pPr>
                  <w:r>
                    <w:t>Email Id</w:t>
                  </w:r>
                </w:p>
              </w:tc>
              <w:tc>
                <w:tcPr>
                  <w:tcW w:w="1320" w:type="dxa"/>
                  <w:tcBorders>
                    <w:left w:val="nil"/>
                    <w:bottom w:val="single" w:sz="4" w:space="0" w:color="A6A6A6" w:themeColor="background1" w:themeShade="A6"/>
                  </w:tcBorders>
                  <w:shd w:val="clear" w:color="auto" w:fill="F2F2F2" w:themeFill="background1" w:themeFillShade="F2"/>
                  <w:vAlign w:val="bottom"/>
                </w:tcPr>
                <w:p w14:paraId="0661DFF6" w14:textId="77777777" w:rsidR="00AB71CA" w:rsidRDefault="00AB71CA" w:rsidP="00180305"/>
              </w:tc>
            </w:tr>
          </w:tbl>
          <w:p w14:paraId="7AED2F73" w14:textId="77777777" w:rsidR="00AB71CA" w:rsidRDefault="00AB71CA" w:rsidP="00180305">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AB71CA" w14:paraId="23F0B884" w14:textId="77777777" w:rsidTr="00180305">
              <w:tc>
                <w:tcPr>
                  <w:tcW w:w="10775" w:type="dxa"/>
                  <w:tcBorders>
                    <w:top w:val="nil"/>
                    <w:bottom w:val="single" w:sz="4" w:space="0" w:color="A6A6A6" w:themeColor="background1" w:themeShade="A6"/>
                  </w:tcBorders>
                </w:tcPr>
                <w:p w14:paraId="7842562B" w14:textId="77777777" w:rsidR="00AB71CA" w:rsidRDefault="00AB71CA" w:rsidP="00AB71CA">
                  <w:pPr>
                    <w:pStyle w:val="FormHeading"/>
                  </w:pPr>
                  <w:r w:rsidRPr="00AD76B9">
                    <w:rPr>
                      <w:b/>
                    </w:rPr>
                    <w:t>Discussion:</w:t>
                  </w:r>
                  <w:r w:rsidR="00AD76B9">
                    <w:t xml:space="preserve"> The Forgot Password page is as the name suggests an extended feature to the users in case they have forgotten either their password (username). Here simply the email id is asked in order to resend a newly generated password.</w:t>
                  </w:r>
                </w:p>
              </w:tc>
            </w:tr>
            <w:tr w:rsidR="00AB71CA" w14:paraId="04F53BBC" w14:textId="77777777" w:rsidTr="00180305">
              <w:tc>
                <w:tcPr>
                  <w:tcW w:w="10775" w:type="dxa"/>
                  <w:tcBorders>
                    <w:top w:val="single" w:sz="4" w:space="0" w:color="A6A6A6" w:themeColor="background1" w:themeShade="A6"/>
                    <w:bottom w:val="single" w:sz="4" w:space="0" w:color="A6A6A6" w:themeColor="background1" w:themeShade="A6"/>
                  </w:tcBorders>
                </w:tcPr>
                <w:p w14:paraId="64E37465" w14:textId="77777777" w:rsidR="00AB71CA" w:rsidRDefault="00AB71CA" w:rsidP="00180305"/>
              </w:tc>
            </w:tr>
          </w:tbl>
          <w:p w14:paraId="4F014422" w14:textId="77777777" w:rsidR="00AB71CA" w:rsidRDefault="00AB71CA" w:rsidP="00180305">
            <w:pPr>
              <w:pStyle w:val="NoSpaceBetween"/>
            </w:pPr>
          </w:p>
          <w:p w14:paraId="7E9FA5F6" w14:textId="77777777" w:rsidR="00AB71CA" w:rsidRDefault="00AB71CA" w:rsidP="00180305">
            <w:pPr>
              <w:pStyle w:val="NoSpaceBetween"/>
            </w:pPr>
          </w:p>
          <w:p w14:paraId="4DAED7DC" w14:textId="77777777" w:rsidR="00AB71CA" w:rsidRDefault="00AB71CA" w:rsidP="00180305">
            <w:pPr>
              <w:pStyle w:val="NoSpaceBetween"/>
            </w:pPr>
          </w:p>
          <w:tbl>
            <w:tblPr>
              <w:tblW w:w="0" w:type="auto"/>
              <w:tblLook w:val="04A0" w:firstRow="1" w:lastRow="0" w:firstColumn="1" w:lastColumn="0" w:noHBand="0" w:noVBand="1"/>
            </w:tblPr>
            <w:tblGrid>
              <w:gridCol w:w="10775"/>
            </w:tblGrid>
            <w:tr w:rsidR="00AB71CA" w14:paraId="45A2B1D2" w14:textId="77777777" w:rsidTr="00180305">
              <w:tc>
                <w:tcPr>
                  <w:tcW w:w="10775" w:type="dxa"/>
                  <w:tcBorders>
                    <w:bottom w:val="single" w:sz="4" w:space="0" w:color="A6A6A6" w:themeColor="background1" w:themeShade="A6"/>
                  </w:tcBorders>
                </w:tcPr>
                <w:p w14:paraId="479BF8C0" w14:textId="77777777" w:rsidR="00AB71CA" w:rsidRDefault="00AB71CA" w:rsidP="00AB71CA">
                  <w:pPr>
                    <w:pStyle w:val="FormHeading"/>
                  </w:pPr>
                  <w:r w:rsidRPr="00AD76B9">
                    <w:rPr>
                      <w:b/>
                    </w:rPr>
                    <w:t>Other Information:</w:t>
                  </w:r>
                  <w:r w:rsidR="00AD76B9">
                    <w:t xml:space="preserve"> In case you have forgotten your email id, there is no other way but to ask the admin (manager of this Website) about it.</w:t>
                  </w:r>
                </w:p>
              </w:tc>
            </w:tr>
            <w:tr w:rsidR="00AB71CA" w14:paraId="659C53D9" w14:textId="77777777" w:rsidTr="00180305">
              <w:tc>
                <w:tcPr>
                  <w:tcW w:w="10775" w:type="dxa"/>
                  <w:tcBorders>
                    <w:top w:val="single" w:sz="4" w:space="0" w:color="A6A6A6" w:themeColor="background1" w:themeShade="A6"/>
                  </w:tcBorders>
                </w:tcPr>
                <w:p w14:paraId="0D8C977D" w14:textId="77777777" w:rsidR="00AB71CA" w:rsidRDefault="00AB71CA" w:rsidP="00180305"/>
              </w:tc>
            </w:tr>
            <w:tr w:rsidR="00AB71CA" w14:paraId="5A092A90" w14:textId="77777777" w:rsidTr="00180305">
              <w:tblPrEx>
                <w:tblBorders>
                  <w:insideH w:val="single" w:sz="4" w:space="0" w:color="A6A6A6" w:themeColor="background1" w:themeShade="A6"/>
                </w:tblBorders>
              </w:tblPrEx>
              <w:tc>
                <w:tcPr>
                  <w:tcW w:w="10775" w:type="dxa"/>
                  <w:tcBorders>
                    <w:top w:val="single" w:sz="4" w:space="0" w:color="A6A6A6" w:themeColor="background1" w:themeShade="A6"/>
                    <w:bottom w:val="single" w:sz="4" w:space="0" w:color="A6A6A6" w:themeColor="background1" w:themeShade="A6"/>
                  </w:tcBorders>
                </w:tcPr>
                <w:p w14:paraId="3949A9F0" w14:textId="77777777" w:rsidR="00AB71CA" w:rsidRDefault="00AB71CA" w:rsidP="00AB71CA">
                  <w:pPr>
                    <w:pStyle w:val="FormHeading"/>
                  </w:pPr>
                  <w:r w:rsidRPr="00AD76B9">
                    <w:rPr>
                      <w:b/>
                    </w:rPr>
                    <w:t>Conclusions:</w:t>
                  </w:r>
                  <w:r w:rsidR="00AD76B9">
                    <w:t xml:space="preserve"> This page is an extended feature provided to facilitate the user with the hazard of forgetting their username and passwords.</w:t>
                  </w:r>
                </w:p>
              </w:tc>
            </w:tr>
          </w:tbl>
          <w:p w14:paraId="2CB2B001" w14:textId="77777777" w:rsidR="00AB71CA" w:rsidRDefault="00AB71CA" w:rsidP="00180305">
            <w:pPr>
              <w:pStyle w:val="NoSpaceBetween"/>
            </w:pPr>
          </w:p>
          <w:p w14:paraId="5E16DA19" w14:textId="77777777" w:rsidR="00AB71CA" w:rsidRDefault="00AB71CA" w:rsidP="00180305">
            <w:pPr>
              <w:pStyle w:val="NoSpaceBetween"/>
            </w:pPr>
          </w:p>
          <w:p w14:paraId="2DB9D2B7" w14:textId="77777777" w:rsidR="00AB71CA" w:rsidRDefault="00AB71CA" w:rsidP="00180305"/>
        </w:tc>
      </w:tr>
    </w:tbl>
    <w:p w14:paraId="363420CD" w14:textId="77777777" w:rsidR="00F664EE" w:rsidRDefault="00F664EE" w:rsidP="00AB71CA"/>
    <w:p w14:paraId="08DB274D" w14:textId="77777777" w:rsidR="00D34CBD" w:rsidRDefault="00D34CBD" w:rsidP="00AB71CA"/>
    <w:p w14:paraId="1671B26D" w14:textId="77777777" w:rsidR="00D34CBD" w:rsidRDefault="00D34CBD" w:rsidP="00AB71CA"/>
    <w:p w14:paraId="22D6B433" w14:textId="77777777" w:rsidR="00D34CBD" w:rsidRDefault="00D34CBD" w:rsidP="00AB71CA"/>
    <w:p w14:paraId="21CBCFA3" w14:textId="77777777" w:rsidR="00D34CBD" w:rsidRDefault="00D34CBD" w:rsidP="00D34CBD"/>
    <w:tbl>
      <w:tblPr>
        <w:tblStyle w:val="HostTable"/>
        <w:tblW w:w="0" w:type="auto"/>
        <w:tblLook w:val="04A0" w:firstRow="1" w:lastRow="0" w:firstColumn="1" w:lastColumn="0" w:noHBand="0" w:noVBand="1"/>
      </w:tblPr>
      <w:tblGrid>
        <w:gridCol w:w="10800"/>
      </w:tblGrid>
      <w:tr w:rsidR="00D34CBD" w14:paraId="4DD9E0AB" w14:textId="77777777" w:rsidTr="00D34CBD">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D34CBD" w14:paraId="4DC7B097" w14:textId="77777777" w:rsidTr="00D34CBD">
              <w:tc>
                <w:tcPr>
                  <w:tcW w:w="2615" w:type="dxa"/>
                  <w:shd w:val="clear" w:color="auto" w:fill="F2F2F2" w:themeFill="background1" w:themeFillShade="F2"/>
                  <w:vAlign w:val="bottom"/>
                </w:tcPr>
                <w:p w14:paraId="22E96227" w14:textId="77777777" w:rsidR="00D34CBD" w:rsidRDefault="00D34CBD" w:rsidP="00D34CBD">
                  <w:pPr>
                    <w:pStyle w:val="TopicHeading"/>
                  </w:pPr>
                  <w:r>
                    <w:t>Home Page</w:t>
                  </w:r>
                </w:p>
              </w:tc>
              <w:tc>
                <w:tcPr>
                  <w:tcW w:w="1695" w:type="dxa"/>
                  <w:tcBorders>
                    <w:bottom w:val="single" w:sz="4" w:space="0" w:color="A6A6A6" w:themeColor="background1" w:themeShade="A6"/>
                    <w:right w:val="nil"/>
                  </w:tcBorders>
                  <w:shd w:val="clear" w:color="auto" w:fill="F2F2F2" w:themeFill="background1" w:themeFillShade="F2"/>
                  <w:vAlign w:val="bottom"/>
                </w:tcPr>
                <w:p w14:paraId="6E674603" w14:textId="77777777" w:rsidR="00D34CBD" w:rsidRDefault="00D34CBD" w:rsidP="00D34CBD">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0AF5C4C0" w14:textId="77777777" w:rsidR="00D34CBD" w:rsidRDefault="00D34CBD" w:rsidP="00D34CBD"/>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11899D58" w14:textId="77777777" w:rsidR="00D34CBD" w:rsidRDefault="00D34CBD" w:rsidP="00D34CBD">
                  <w:pPr>
                    <w:pStyle w:val="TableHeadingRight"/>
                  </w:pPr>
                </w:p>
              </w:tc>
              <w:tc>
                <w:tcPr>
                  <w:tcW w:w="1320" w:type="dxa"/>
                  <w:tcBorders>
                    <w:left w:val="nil"/>
                    <w:bottom w:val="single" w:sz="4" w:space="0" w:color="A6A6A6" w:themeColor="background1" w:themeShade="A6"/>
                  </w:tcBorders>
                  <w:shd w:val="clear" w:color="auto" w:fill="F2F2F2" w:themeFill="background1" w:themeFillShade="F2"/>
                  <w:vAlign w:val="bottom"/>
                </w:tcPr>
                <w:p w14:paraId="6765F728" w14:textId="77777777" w:rsidR="00D34CBD" w:rsidRDefault="00D34CBD" w:rsidP="00D34CBD"/>
              </w:tc>
            </w:tr>
          </w:tbl>
          <w:p w14:paraId="00CE82C0" w14:textId="77777777" w:rsidR="00D34CBD" w:rsidRDefault="00D34CBD" w:rsidP="00D34CBD">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D34CBD" w14:paraId="37C48389" w14:textId="77777777" w:rsidTr="00D34CBD">
              <w:tc>
                <w:tcPr>
                  <w:tcW w:w="10775" w:type="dxa"/>
                  <w:tcBorders>
                    <w:top w:val="nil"/>
                    <w:bottom w:val="single" w:sz="4" w:space="0" w:color="A6A6A6" w:themeColor="background1" w:themeShade="A6"/>
                  </w:tcBorders>
                </w:tcPr>
                <w:p w14:paraId="0D7AB6D3" w14:textId="77777777" w:rsidR="00D34CBD" w:rsidRPr="00AB71CA" w:rsidRDefault="00D34CBD" w:rsidP="00D34CBD">
                  <w:pPr>
                    <w:pStyle w:val="FormHeading"/>
                  </w:pPr>
                  <w:r w:rsidRPr="00AD76B9">
                    <w:rPr>
                      <w:b/>
                    </w:rPr>
                    <w:t>Discussion:</w:t>
                  </w:r>
                  <w:r>
                    <w:t xml:space="preserve"> Home page simply provides you everything. By everything we wish to say that the user can see each and every feature of our website and use it as and when needed.</w:t>
                  </w:r>
                </w:p>
              </w:tc>
            </w:tr>
            <w:tr w:rsidR="00D34CBD" w14:paraId="066E51A8" w14:textId="77777777" w:rsidTr="00D34CBD">
              <w:tc>
                <w:tcPr>
                  <w:tcW w:w="10775" w:type="dxa"/>
                  <w:tcBorders>
                    <w:top w:val="single" w:sz="4" w:space="0" w:color="A6A6A6" w:themeColor="background1" w:themeShade="A6"/>
                    <w:bottom w:val="single" w:sz="4" w:space="0" w:color="A6A6A6" w:themeColor="background1" w:themeShade="A6"/>
                  </w:tcBorders>
                </w:tcPr>
                <w:p w14:paraId="08F6FDAB" w14:textId="77777777" w:rsidR="00D34CBD" w:rsidRDefault="00D34CBD" w:rsidP="00D34CBD"/>
              </w:tc>
            </w:tr>
          </w:tbl>
          <w:p w14:paraId="513F46EA" w14:textId="77777777" w:rsidR="00D34CBD" w:rsidRDefault="00D34CBD" w:rsidP="00D34CBD">
            <w:pPr>
              <w:pStyle w:val="NoSpaceBetween"/>
            </w:pPr>
          </w:p>
          <w:p w14:paraId="03905148" w14:textId="77777777" w:rsidR="00D34CBD" w:rsidRDefault="00D34CBD" w:rsidP="00D34CBD">
            <w:pPr>
              <w:pStyle w:val="NoSpaceBetween"/>
            </w:pPr>
          </w:p>
          <w:p w14:paraId="528AFB91" w14:textId="77777777" w:rsidR="00D34CBD" w:rsidRDefault="00D34CBD" w:rsidP="00D34CBD">
            <w:pPr>
              <w:pStyle w:val="NoSpaceBetween"/>
            </w:pPr>
          </w:p>
          <w:tbl>
            <w:tblPr>
              <w:tblW w:w="0" w:type="auto"/>
              <w:tblLook w:val="04A0" w:firstRow="1" w:lastRow="0" w:firstColumn="1" w:lastColumn="0" w:noHBand="0" w:noVBand="1"/>
            </w:tblPr>
            <w:tblGrid>
              <w:gridCol w:w="10775"/>
            </w:tblGrid>
            <w:tr w:rsidR="00D34CBD" w14:paraId="4727DB5C" w14:textId="77777777" w:rsidTr="00D34CBD">
              <w:tc>
                <w:tcPr>
                  <w:tcW w:w="10775" w:type="dxa"/>
                  <w:tcBorders>
                    <w:bottom w:val="single" w:sz="4" w:space="0" w:color="A6A6A6" w:themeColor="background1" w:themeShade="A6"/>
                  </w:tcBorders>
                </w:tcPr>
                <w:p w14:paraId="38E1BD4C" w14:textId="77777777" w:rsidR="00D34CBD" w:rsidRDefault="00D34CBD" w:rsidP="00D34CBD">
                  <w:pPr>
                    <w:pStyle w:val="FormHeading"/>
                  </w:pPr>
                  <w:r w:rsidRPr="00AD76B9">
                    <w:rPr>
                      <w:b/>
                    </w:rPr>
                    <w:t>Other Information:</w:t>
                  </w:r>
                  <w:r>
                    <w:t xml:space="preserve"> This page contains pictures, links, and names and links of the developers of this system.</w:t>
                  </w:r>
                </w:p>
              </w:tc>
            </w:tr>
            <w:tr w:rsidR="00D34CBD" w14:paraId="17632C5A" w14:textId="77777777" w:rsidTr="00D34CBD">
              <w:tc>
                <w:tcPr>
                  <w:tcW w:w="10775" w:type="dxa"/>
                  <w:tcBorders>
                    <w:top w:val="single" w:sz="4" w:space="0" w:color="A6A6A6" w:themeColor="background1" w:themeShade="A6"/>
                  </w:tcBorders>
                </w:tcPr>
                <w:p w14:paraId="5F172E96" w14:textId="77777777" w:rsidR="00D34CBD" w:rsidRDefault="00D34CBD" w:rsidP="00D34CBD"/>
              </w:tc>
            </w:tr>
            <w:tr w:rsidR="00D34CBD" w14:paraId="408334F9" w14:textId="77777777" w:rsidTr="00D34CBD">
              <w:tblPrEx>
                <w:tblBorders>
                  <w:insideH w:val="single" w:sz="4" w:space="0" w:color="A6A6A6" w:themeColor="background1" w:themeShade="A6"/>
                </w:tblBorders>
              </w:tblPrEx>
              <w:tc>
                <w:tcPr>
                  <w:tcW w:w="10775" w:type="dxa"/>
                  <w:tcBorders>
                    <w:top w:val="single" w:sz="4" w:space="0" w:color="A6A6A6" w:themeColor="background1" w:themeShade="A6"/>
                    <w:bottom w:val="single" w:sz="4" w:space="0" w:color="A6A6A6" w:themeColor="background1" w:themeShade="A6"/>
                  </w:tcBorders>
                </w:tcPr>
                <w:p w14:paraId="52A935D6" w14:textId="77777777" w:rsidR="00D34CBD" w:rsidRDefault="00D34CBD" w:rsidP="00D34CBD">
                  <w:pPr>
                    <w:pStyle w:val="FormHeading"/>
                  </w:pPr>
                  <w:r w:rsidRPr="00AD76B9">
                    <w:rPr>
                      <w:b/>
                    </w:rPr>
                    <w:t>Conclusions:</w:t>
                  </w:r>
                  <w:r>
                    <w:t xml:space="preserve"> This is an Index page to present all the functionalities of our CMS.</w:t>
                  </w:r>
                </w:p>
              </w:tc>
            </w:tr>
          </w:tbl>
          <w:p w14:paraId="04941352" w14:textId="77777777" w:rsidR="00D34CBD" w:rsidRDefault="00D34CBD" w:rsidP="00D34CBD">
            <w:pPr>
              <w:pStyle w:val="NoSpaceBetween"/>
            </w:pPr>
          </w:p>
          <w:p w14:paraId="3FB5E29E" w14:textId="77777777" w:rsidR="00D34CBD" w:rsidRDefault="00D34CBD" w:rsidP="00D34CBD">
            <w:pPr>
              <w:pStyle w:val="NoSpaceBetween"/>
            </w:pPr>
          </w:p>
          <w:p w14:paraId="3FC39938" w14:textId="77777777" w:rsidR="00D34CBD" w:rsidRDefault="00D34CBD" w:rsidP="00D34CBD"/>
        </w:tc>
      </w:tr>
    </w:tbl>
    <w:p w14:paraId="3A8CEC78" w14:textId="77777777" w:rsidR="00D34CBD" w:rsidRDefault="00D34CBD" w:rsidP="00AB71CA"/>
    <w:p w14:paraId="4B588418" w14:textId="77777777" w:rsidR="00D34CBD" w:rsidRDefault="00D34CBD" w:rsidP="00AB71CA"/>
    <w:p w14:paraId="1DD07805" w14:textId="77777777" w:rsidR="00D34CBD" w:rsidRDefault="00D34CBD" w:rsidP="00AB71CA"/>
    <w:p w14:paraId="61990F7D" w14:textId="77777777" w:rsidR="00D34CBD" w:rsidRDefault="00D34CBD" w:rsidP="00AB71CA"/>
    <w:p w14:paraId="47F406AD" w14:textId="77777777" w:rsidR="00D34CBD" w:rsidRDefault="00D34CBD" w:rsidP="00D34CBD"/>
    <w:p w14:paraId="6B2B1F24" w14:textId="77777777" w:rsidR="004A7E61" w:rsidRDefault="004A7E61" w:rsidP="00D34CBD"/>
    <w:p w14:paraId="705687C2" w14:textId="77777777" w:rsidR="004A7E61" w:rsidRDefault="004A7E61" w:rsidP="00D34CBD"/>
    <w:p w14:paraId="42A31C08" w14:textId="77777777" w:rsidR="004A7E61" w:rsidRDefault="004A7E61" w:rsidP="00D34CBD"/>
    <w:p w14:paraId="067730CF" w14:textId="77777777" w:rsidR="004A7E61" w:rsidRDefault="004A7E61" w:rsidP="00D34CBD"/>
    <w:tbl>
      <w:tblPr>
        <w:tblStyle w:val="HostTable"/>
        <w:tblW w:w="0" w:type="auto"/>
        <w:tblLook w:val="04A0" w:firstRow="1" w:lastRow="0" w:firstColumn="1" w:lastColumn="0" w:noHBand="0" w:noVBand="1"/>
      </w:tblPr>
      <w:tblGrid>
        <w:gridCol w:w="10800"/>
      </w:tblGrid>
      <w:tr w:rsidR="00D34CBD" w14:paraId="3B7F39DB" w14:textId="77777777" w:rsidTr="00D34CBD">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D34CBD" w14:paraId="29EDD2FF" w14:textId="77777777" w:rsidTr="00D34CBD">
              <w:tc>
                <w:tcPr>
                  <w:tcW w:w="2615" w:type="dxa"/>
                  <w:shd w:val="clear" w:color="auto" w:fill="F2F2F2" w:themeFill="background1" w:themeFillShade="F2"/>
                  <w:vAlign w:val="bottom"/>
                </w:tcPr>
                <w:p w14:paraId="77B0F3A2" w14:textId="77777777" w:rsidR="00D34CBD" w:rsidRDefault="00D34CBD" w:rsidP="00D34CBD">
                  <w:pPr>
                    <w:pStyle w:val="TopicHeading"/>
                  </w:pPr>
                  <w:r>
                    <w:t>Courses</w:t>
                  </w:r>
                </w:p>
              </w:tc>
              <w:tc>
                <w:tcPr>
                  <w:tcW w:w="1695" w:type="dxa"/>
                  <w:tcBorders>
                    <w:bottom w:val="single" w:sz="4" w:space="0" w:color="A6A6A6" w:themeColor="background1" w:themeShade="A6"/>
                    <w:right w:val="nil"/>
                  </w:tcBorders>
                  <w:shd w:val="clear" w:color="auto" w:fill="F2F2F2" w:themeFill="background1" w:themeFillShade="F2"/>
                  <w:vAlign w:val="bottom"/>
                </w:tcPr>
                <w:p w14:paraId="5A7F976B" w14:textId="77777777" w:rsidR="00D34CBD" w:rsidRDefault="00D34CBD" w:rsidP="00D34CBD">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6BE0D097" w14:textId="77777777" w:rsidR="00D34CBD" w:rsidRDefault="00D34CBD" w:rsidP="00D34CBD"/>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2AAF2033" w14:textId="77777777" w:rsidR="00D34CBD" w:rsidRDefault="00D34CBD" w:rsidP="00D34CBD">
                  <w:pPr>
                    <w:pStyle w:val="TableHeadingRight"/>
                  </w:pPr>
                  <w:r>
                    <w:t>As a Teacher</w:t>
                  </w:r>
                </w:p>
              </w:tc>
              <w:tc>
                <w:tcPr>
                  <w:tcW w:w="1320" w:type="dxa"/>
                  <w:tcBorders>
                    <w:left w:val="nil"/>
                    <w:bottom w:val="single" w:sz="4" w:space="0" w:color="A6A6A6" w:themeColor="background1" w:themeShade="A6"/>
                  </w:tcBorders>
                  <w:shd w:val="clear" w:color="auto" w:fill="F2F2F2" w:themeFill="background1" w:themeFillShade="F2"/>
                  <w:vAlign w:val="bottom"/>
                </w:tcPr>
                <w:p w14:paraId="1B731B5F" w14:textId="77777777" w:rsidR="00D34CBD" w:rsidRDefault="00D34CBD" w:rsidP="00D34CBD"/>
              </w:tc>
            </w:tr>
          </w:tbl>
          <w:p w14:paraId="23C43F0E" w14:textId="77777777" w:rsidR="00D34CBD" w:rsidRDefault="00D34CBD" w:rsidP="00D34CBD">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D34CBD" w14:paraId="1C2644AF" w14:textId="77777777" w:rsidTr="00D34CBD">
              <w:tc>
                <w:tcPr>
                  <w:tcW w:w="10775" w:type="dxa"/>
                  <w:tcBorders>
                    <w:top w:val="nil"/>
                    <w:bottom w:val="single" w:sz="4" w:space="0" w:color="A6A6A6" w:themeColor="background1" w:themeShade="A6"/>
                  </w:tcBorders>
                </w:tcPr>
                <w:p w14:paraId="3AB3BB53" w14:textId="77777777" w:rsidR="00D34CBD" w:rsidRPr="00AB71CA" w:rsidRDefault="00D34CBD" w:rsidP="00D34CBD">
                  <w:pPr>
                    <w:pStyle w:val="FormHeading"/>
                  </w:pPr>
                  <w:r w:rsidRPr="00AD76B9">
                    <w:rPr>
                      <w:b/>
                    </w:rPr>
                    <w:t>Discussion:</w:t>
                  </w:r>
                  <w:r>
                    <w:t xml:space="preserve"> All the Courses taken by the user (Teacher) are shown here along with the feature of adding Materials.</w:t>
                  </w:r>
                </w:p>
              </w:tc>
            </w:tr>
            <w:tr w:rsidR="00D34CBD" w14:paraId="5655593F" w14:textId="77777777" w:rsidTr="00D34CBD">
              <w:tc>
                <w:tcPr>
                  <w:tcW w:w="10775" w:type="dxa"/>
                  <w:tcBorders>
                    <w:top w:val="single" w:sz="4" w:space="0" w:color="A6A6A6" w:themeColor="background1" w:themeShade="A6"/>
                    <w:bottom w:val="single" w:sz="4" w:space="0" w:color="A6A6A6" w:themeColor="background1" w:themeShade="A6"/>
                  </w:tcBorders>
                </w:tcPr>
                <w:p w14:paraId="0325A5C6" w14:textId="77777777" w:rsidR="00D34CBD" w:rsidRDefault="00D34CBD" w:rsidP="00D34CBD"/>
              </w:tc>
            </w:tr>
          </w:tbl>
          <w:p w14:paraId="234DA832" w14:textId="77777777" w:rsidR="00D34CBD" w:rsidRDefault="00D34CBD" w:rsidP="00D34CBD">
            <w:pPr>
              <w:pStyle w:val="NoSpaceBetween"/>
            </w:pPr>
          </w:p>
          <w:p w14:paraId="753A5CA1" w14:textId="77777777" w:rsidR="00D34CBD" w:rsidRDefault="00D34CBD" w:rsidP="00D34CBD">
            <w:pPr>
              <w:pStyle w:val="NoSpaceBetween"/>
            </w:pPr>
          </w:p>
          <w:p w14:paraId="5B007DDA" w14:textId="77777777" w:rsidR="00D34CBD" w:rsidRDefault="00D34CBD" w:rsidP="00D34CBD">
            <w:pPr>
              <w:pStyle w:val="NoSpaceBetween"/>
            </w:pPr>
          </w:p>
          <w:tbl>
            <w:tblPr>
              <w:tblW w:w="0" w:type="auto"/>
              <w:tblLook w:val="04A0" w:firstRow="1" w:lastRow="0" w:firstColumn="1" w:lastColumn="0" w:noHBand="0" w:noVBand="1"/>
            </w:tblPr>
            <w:tblGrid>
              <w:gridCol w:w="10775"/>
            </w:tblGrid>
            <w:tr w:rsidR="00D34CBD" w14:paraId="53BDAA5D" w14:textId="77777777" w:rsidTr="00D34CBD">
              <w:tc>
                <w:tcPr>
                  <w:tcW w:w="10775" w:type="dxa"/>
                  <w:tcBorders>
                    <w:bottom w:val="single" w:sz="4" w:space="0" w:color="A6A6A6" w:themeColor="background1" w:themeShade="A6"/>
                  </w:tcBorders>
                </w:tcPr>
                <w:p w14:paraId="3CE90DA8" w14:textId="77777777" w:rsidR="00D34CBD" w:rsidRDefault="00D34CBD" w:rsidP="00D34CBD">
                  <w:pPr>
                    <w:pStyle w:val="FormHeading"/>
                  </w:pPr>
                  <w:r w:rsidRPr="00AD76B9">
                    <w:rPr>
                      <w:b/>
                    </w:rPr>
                    <w:t>Other Information:</w:t>
                  </w:r>
                  <w:r>
                    <w:t xml:space="preserve"> The user</w:t>
                  </w:r>
                  <w:r w:rsidR="0063428E">
                    <w:t xml:space="preserve"> </w:t>
                  </w:r>
                  <w:r>
                    <w:t>(Teacher) may add any file, link, url, or study material onto the website visible to the respective students of the Course.</w:t>
                  </w:r>
                </w:p>
              </w:tc>
            </w:tr>
          </w:tbl>
          <w:p w14:paraId="2E3DA4CD" w14:textId="77777777" w:rsidR="00D34CBD" w:rsidRDefault="00D34CBD" w:rsidP="00D34CBD">
            <w:pPr>
              <w:pStyle w:val="NoSpaceBetween"/>
            </w:pPr>
          </w:p>
          <w:p w14:paraId="0DE81F59" w14:textId="77777777" w:rsidR="00D34CBD" w:rsidRDefault="00D34CBD" w:rsidP="00D34CBD">
            <w:pPr>
              <w:pStyle w:val="NoSpaceBetween"/>
            </w:pPr>
          </w:p>
          <w:p w14:paraId="1D0748C4" w14:textId="77777777" w:rsidR="00D34CBD" w:rsidRDefault="00D34CBD" w:rsidP="00D34CBD"/>
        </w:tc>
      </w:tr>
    </w:tbl>
    <w:p w14:paraId="4E4592C1" w14:textId="77777777" w:rsidR="004A7E61" w:rsidRDefault="004A7E61" w:rsidP="00AB71CA"/>
    <w:p w14:paraId="5E1BCA42" w14:textId="77777777" w:rsidR="004A7E61" w:rsidRDefault="004A7E61" w:rsidP="00AB71CA"/>
    <w:p w14:paraId="0C405CE1" w14:textId="77777777" w:rsidR="004A7E61" w:rsidRDefault="004A7E61" w:rsidP="004A7E61"/>
    <w:tbl>
      <w:tblPr>
        <w:tblStyle w:val="HostTable"/>
        <w:tblW w:w="0" w:type="auto"/>
        <w:tblLook w:val="04A0" w:firstRow="1" w:lastRow="0" w:firstColumn="1" w:lastColumn="0" w:noHBand="0" w:noVBand="1"/>
      </w:tblPr>
      <w:tblGrid>
        <w:gridCol w:w="10800"/>
      </w:tblGrid>
      <w:tr w:rsidR="004A7E61" w14:paraId="00A07AB2" w14:textId="77777777" w:rsidTr="004A7E61">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4A7E61" w14:paraId="42B0C294" w14:textId="77777777" w:rsidTr="004A7E61">
              <w:tc>
                <w:tcPr>
                  <w:tcW w:w="2615" w:type="dxa"/>
                  <w:shd w:val="clear" w:color="auto" w:fill="F2F2F2" w:themeFill="background1" w:themeFillShade="F2"/>
                  <w:vAlign w:val="bottom"/>
                </w:tcPr>
                <w:p w14:paraId="1C37D6B1" w14:textId="112480F9" w:rsidR="004A7E61" w:rsidRDefault="004A7E61" w:rsidP="004A7E61">
                  <w:pPr>
                    <w:pStyle w:val="TopicHeading"/>
                  </w:pPr>
                  <w:r>
                    <w:t>Courses</w:t>
                  </w:r>
                </w:p>
              </w:tc>
              <w:tc>
                <w:tcPr>
                  <w:tcW w:w="1695" w:type="dxa"/>
                  <w:tcBorders>
                    <w:bottom w:val="single" w:sz="4" w:space="0" w:color="A6A6A6" w:themeColor="background1" w:themeShade="A6"/>
                    <w:right w:val="nil"/>
                  </w:tcBorders>
                  <w:shd w:val="clear" w:color="auto" w:fill="F2F2F2" w:themeFill="background1" w:themeFillShade="F2"/>
                  <w:vAlign w:val="bottom"/>
                </w:tcPr>
                <w:p w14:paraId="25340B8F" w14:textId="1DB281AC" w:rsidR="004A7E61" w:rsidRDefault="004A7E61" w:rsidP="004A7E61">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58AC3CD2" w14:textId="77777777" w:rsidR="004A7E61" w:rsidRDefault="004A7E61" w:rsidP="004A7E61"/>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62A63641" w14:textId="40748608" w:rsidR="004A7E61" w:rsidRDefault="004A7E61" w:rsidP="004A7E61">
                  <w:pPr>
                    <w:pStyle w:val="TableHeadingRight"/>
                  </w:pPr>
                  <w:r>
                    <w:t>As a Student</w:t>
                  </w:r>
                </w:p>
              </w:tc>
              <w:tc>
                <w:tcPr>
                  <w:tcW w:w="1320" w:type="dxa"/>
                  <w:tcBorders>
                    <w:left w:val="nil"/>
                    <w:bottom w:val="single" w:sz="4" w:space="0" w:color="A6A6A6" w:themeColor="background1" w:themeShade="A6"/>
                  </w:tcBorders>
                  <w:shd w:val="clear" w:color="auto" w:fill="F2F2F2" w:themeFill="background1" w:themeFillShade="F2"/>
                  <w:vAlign w:val="bottom"/>
                </w:tcPr>
                <w:p w14:paraId="1D7C4005" w14:textId="77777777" w:rsidR="004A7E61" w:rsidRDefault="004A7E61" w:rsidP="004A7E61"/>
              </w:tc>
            </w:tr>
          </w:tbl>
          <w:p w14:paraId="12257B8A" w14:textId="77777777" w:rsidR="004A7E61" w:rsidRDefault="004A7E61" w:rsidP="004A7E61">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4A7E61" w14:paraId="1B543D6F" w14:textId="77777777" w:rsidTr="004A7E61">
              <w:tc>
                <w:tcPr>
                  <w:tcW w:w="10775" w:type="dxa"/>
                  <w:tcBorders>
                    <w:top w:val="nil"/>
                    <w:bottom w:val="single" w:sz="4" w:space="0" w:color="A6A6A6" w:themeColor="background1" w:themeShade="A6"/>
                  </w:tcBorders>
                </w:tcPr>
                <w:p w14:paraId="43011375" w14:textId="7AB314BF" w:rsidR="004A7E61" w:rsidRPr="00AB71CA" w:rsidRDefault="004A7E61" w:rsidP="004A7E61">
                  <w:pPr>
                    <w:pStyle w:val="FormHeading"/>
                  </w:pPr>
                  <w:r w:rsidRPr="00AD76B9">
                    <w:rPr>
                      <w:b/>
                    </w:rPr>
                    <w:t>Discussion:</w:t>
                  </w:r>
                  <w:r>
                    <w:t xml:space="preserve"> All the Courses taken by the user (Student) are shown here along with the feature of downloading Materials.</w:t>
                  </w:r>
                </w:p>
              </w:tc>
            </w:tr>
            <w:tr w:rsidR="004A7E61" w14:paraId="78145659" w14:textId="77777777" w:rsidTr="004A7E61">
              <w:tc>
                <w:tcPr>
                  <w:tcW w:w="10775" w:type="dxa"/>
                  <w:tcBorders>
                    <w:top w:val="single" w:sz="4" w:space="0" w:color="A6A6A6" w:themeColor="background1" w:themeShade="A6"/>
                    <w:bottom w:val="single" w:sz="4" w:space="0" w:color="A6A6A6" w:themeColor="background1" w:themeShade="A6"/>
                  </w:tcBorders>
                </w:tcPr>
                <w:p w14:paraId="09C57B35" w14:textId="77777777" w:rsidR="004A7E61" w:rsidRDefault="004A7E61" w:rsidP="004A7E61"/>
              </w:tc>
            </w:tr>
          </w:tbl>
          <w:p w14:paraId="3F419A14" w14:textId="77777777" w:rsidR="004A7E61" w:rsidRDefault="004A7E61" w:rsidP="004A7E61">
            <w:pPr>
              <w:pStyle w:val="NoSpaceBetween"/>
            </w:pPr>
          </w:p>
          <w:p w14:paraId="52C0D3F2" w14:textId="77777777" w:rsidR="004A7E61" w:rsidRDefault="004A7E61" w:rsidP="004A7E61">
            <w:pPr>
              <w:pStyle w:val="NoSpaceBetween"/>
            </w:pPr>
          </w:p>
          <w:p w14:paraId="4A8FCD38" w14:textId="77777777" w:rsidR="004A7E61" w:rsidRDefault="004A7E61" w:rsidP="004A7E61">
            <w:pPr>
              <w:pStyle w:val="NoSpaceBetween"/>
            </w:pPr>
          </w:p>
          <w:tbl>
            <w:tblPr>
              <w:tblW w:w="0" w:type="auto"/>
              <w:tblLook w:val="04A0" w:firstRow="1" w:lastRow="0" w:firstColumn="1" w:lastColumn="0" w:noHBand="0" w:noVBand="1"/>
            </w:tblPr>
            <w:tblGrid>
              <w:gridCol w:w="10775"/>
            </w:tblGrid>
            <w:tr w:rsidR="004A7E61" w14:paraId="430C430E" w14:textId="77777777" w:rsidTr="004A7E61">
              <w:tc>
                <w:tcPr>
                  <w:tcW w:w="10775" w:type="dxa"/>
                  <w:tcBorders>
                    <w:bottom w:val="single" w:sz="4" w:space="0" w:color="A6A6A6" w:themeColor="background1" w:themeShade="A6"/>
                  </w:tcBorders>
                </w:tcPr>
                <w:p w14:paraId="09C0C32D" w14:textId="3C26008E" w:rsidR="004A7E61" w:rsidRDefault="004A7E61" w:rsidP="004A7E61">
                  <w:pPr>
                    <w:pStyle w:val="FormHeading"/>
                  </w:pPr>
                  <w:r w:rsidRPr="00AD76B9">
                    <w:rPr>
                      <w:b/>
                    </w:rPr>
                    <w:t>Other Information:</w:t>
                  </w:r>
                  <w:r>
                    <w:t xml:space="preserve"> The user (Student) may download study materials on the website uploaded by the respective Teacher.</w:t>
                  </w:r>
                </w:p>
              </w:tc>
            </w:tr>
          </w:tbl>
          <w:p w14:paraId="40DE348C" w14:textId="77777777" w:rsidR="004A7E61" w:rsidRDefault="004A7E61" w:rsidP="004A7E61">
            <w:pPr>
              <w:pStyle w:val="NoSpaceBetween"/>
            </w:pPr>
          </w:p>
          <w:p w14:paraId="2792C8F6" w14:textId="77777777" w:rsidR="004A7E61" w:rsidRDefault="004A7E61" w:rsidP="004A7E61">
            <w:pPr>
              <w:pStyle w:val="NoSpaceBetween"/>
            </w:pPr>
          </w:p>
          <w:p w14:paraId="453440A3" w14:textId="77777777" w:rsidR="004A7E61" w:rsidRDefault="004A7E61" w:rsidP="004A7E61"/>
        </w:tc>
      </w:tr>
    </w:tbl>
    <w:p w14:paraId="670A2BD4" w14:textId="77777777" w:rsidR="004A7E61" w:rsidRDefault="004A7E61" w:rsidP="00AB71CA"/>
    <w:p w14:paraId="278FAB19" w14:textId="77777777" w:rsidR="004A7E61" w:rsidRDefault="004A7E61" w:rsidP="00AB71CA"/>
    <w:p w14:paraId="4DA3ACE8" w14:textId="77777777" w:rsidR="004A7E61" w:rsidRDefault="004A7E61" w:rsidP="00AB71CA"/>
    <w:p w14:paraId="18F009FA" w14:textId="77777777" w:rsidR="004A7E61" w:rsidRDefault="004A7E61" w:rsidP="00AB71CA"/>
    <w:p w14:paraId="4BBB6CC0" w14:textId="77777777" w:rsidR="004A7E61" w:rsidRDefault="004A7E61" w:rsidP="00AB71CA"/>
    <w:p w14:paraId="1B2D28EC" w14:textId="77777777" w:rsidR="004A7E61" w:rsidRDefault="004A7E61" w:rsidP="00AB71CA"/>
    <w:p w14:paraId="23FC138F" w14:textId="77777777" w:rsidR="004A7E61" w:rsidRDefault="004A7E61" w:rsidP="00AB71CA"/>
    <w:p w14:paraId="2730CB74" w14:textId="77777777" w:rsidR="004A7E61" w:rsidRDefault="004A7E61" w:rsidP="00AB71CA"/>
    <w:p w14:paraId="15F9E374" w14:textId="77777777" w:rsidR="004A7E61" w:rsidRDefault="004A7E61" w:rsidP="00AB71CA"/>
    <w:p w14:paraId="0B4D0949" w14:textId="77777777" w:rsidR="004A7E61" w:rsidRDefault="004A7E61" w:rsidP="00AB71CA"/>
    <w:tbl>
      <w:tblPr>
        <w:tblStyle w:val="HostTable"/>
        <w:tblW w:w="0" w:type="auto"/>
        <w:tblLook w:val="04A0" w:firstRow="1" w:lastRow="0" w:firstColumn="1" w:lastColumn="0" w:noHBand="0" w:noVBand="1"/>
      </w:tblPr>
      <w:tblGrid>
        <w:gridCol w:w="10800"/>
      </w:tblGrid>
      <w:tr w:rsidR="004A7E61" w14:paraId="3F61D4E2" w14:textId="77777777" w:rsidTr="004A7E61">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4A7E61" w14:paraId="30804405" w14:textId="77777777" w:rsidTr="004A7E61">
              <w:tc>
                <w:tcPr>
                  <w:tcW w:w="2615" w:type="dxa"/>
                  <w:shd w:val="clear" w:color="auto" w:fill="F2F2F2" w:themeFill="background1" w:themeFillShade="F2"/>
                  <w:vAlign w:val="bottom"/>
                </w:tcPr>
                <w:p w14:paraId="6046608C" w14:textId="64391265" w:rsidR="004A7E61" w:rsidRDefault="004A7E61" w:rsidP="004A7E61">
                  <w:pPr>
                    <w:pStyle w:val="TopicHeading"/>
                  </w:pPr>
                  <w:r>
                    <w:t>Course Material</w:t>
                  </w:r>
                </w:p>
              </w:tc>
              <w:tc>
                <w:tcPr>
                  <w:tcW w:w="1695" w:type="dxa"/>
                  <w:tcBorders>
                    <w:bottom w:val="single" w:sz="4" w:space="0" w:color="A6A6A6" w:themeColor="background1" w:themeShade="A6"/>
                    <w:right w:val="nil"/>
                  </w:tcBorders>
                  <w:shd w:val="clear" w:color="auto" w:fill="F2F2F2" w:themeFill="background1" w:themeFillShade="F2"/>
                  <w:vAlign w:val="bottom"/>
                </w:tcPr>
                <w:p w14:paraId="06F2BEE4" w14:textId="7ACF4F81" w:rsidR="004A7E61" w:rsidRDefault="004A7E61" w:rsidP="004A7E61">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2991F71D" w14:textId="77777777" w:rsidR="004A7E61" w:rsidRDefault="004A7E61" w:rsidP="004A7E61"/>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5FC1D58C" w14:textId="19697165" w:rsidR="004A7E61" w:rsidRDefault="004A7E61" w:rsidP="004A7E61">
                  <w:pPr>
                    <w:pStyle w:val="TableHeadingRight"/>
                  </w:pPr>
                  <w:r>
                    <w:t>As a Teacher</w:t>
                  </w:r>
                </w:p>
              </w:tc>
              <w:tc>
                <w:tcPr>
                  <w:tcW w:w="1320" w:type="dxa"/>
                  <w:tcBorders>
                    <w:left w:val="nil"/>
                    <w:bottom w:val="single" w:sz="4" w:space="0" w:color="A6A6A6" w:themeColor="background1" w:themeShade="A6"/>
                  </w:tcBorders>
                  <w:shd w:val="clear" w:color="auto" w:fill="F2F2F2" w:themeFill="background1" w:themeFillShade="F2"/>
                  <w:vAlign w:val="bottom"/>
                </w:tcPr>
                <w:p w14:paraId="2A2A36AD" w14:textId="77777777" w:rsidR="004A7E61" w:rsidRDefault="004A7E61" w:rsidP="004A7E61"/>
              </w:tc>
            </w:tr>
          </w:tbl>
          <w:p w14:paraId="43BE3DFF" w14:textId="77777777" w:rsidR="004A7E61" w:rsidRDefault="004A7E61" w:rsidP="004A7E61">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4A7E61" w14:paraId="36701AA2" w14:textId="77777777" w:rsidTr="004A7E61">
              <w:tc>
                <w:tcPr>
                  <w:tcW w:w="10775" w:type="dxa"/>
                  <w:tcBorders>
                    <w:top w:val="nil"/>
                    <w:bottom w:val="single" w:sz="4" w:space="0" w:color="A6A6A6" w:themeColor="background1" w:themeShade="A6"/>
                  </w:tcBorders>
                </w:tcPr>
                <w:p w14:paraId="745D32BB" w14:textId="348B4C30" w:rsidR="004A7E61" w:rsidRPr="00AB71CA" w:rsidRDefault="004A7E61" w:rsidP="004A7E61">
                  <w:pPr>
                    <w:pStyle w:val="FormHeading"/>
                  </w:pPr>
                  <w:r w:rsidRPr="00AD76B9">
                    <w:rPr>
                      <w:b/>
                    </w:rPr>
                    <w:t>Discussion:</w:t>
                  </w:r>
                  <w:r>
                    <w:t xml:space="preserve"> All the Materials</w:t>
                  </w:r>
                  <w:r w:rsidR="00AF1A4E">
                    <w:t xml:space="preserve"> uploaded</w:t>
                  </w:r>
                  <w:r>
                    <w:t xml:space="preserve"> by the user (Teacher) are shown here along wit</w:t>
                  </w:r>
                  <w:r w:rsidR="00AF1A4E">
                    <w:t>h the feature of downloading</w:t>
                  </w:r>
                  <w:r>
                    <w:t xml:space="preserve"> Materials</w:t>
                  </w:r>
                  <w:r w:rsidR="00AF1A4E">
                    <w:t>.</w:t>
                  </w:r>
                </w:p>
              </w:tc>
            </w:tr>
            <w:tr w:rsidR="004A7E61" w14:paraId="5FA078BB" w14:textId="77777777" w:rsidTr="004A7E61">
              <w:tc>
                <w:tcPr>
                  <w:tcW w:w="10775" w:type="dxa"/>
                  <w:tcBorders>
                    <w:top w:val="single" w:sz="4" w:space="0" w:color="A6A6A6" w:themeColor="background1" w:themeShade="A6"/>
                    <w:bottom w:val="single" w:sz="4" w:space="0" w:color="A6A6A6" w:themeColor="background1" w:themeShade="A6"/>
                  </w:tcBorders>
                </w:tcPr>
                <w:p w14:paraId="05BA8582" w14:textId="77777777" w:rsidR="004A7E61" w:rsidRDefault="004A7E61" w:rsidP="004A7E61"/>
              </w:tc>
            </w:tr>
          </w:tbl>
          <w:p w14:paraId="2A449A17" w14:textId="77777777" w:rsidR="004A7E61" w:rsidRDefault="004A7E61" w:rsidP="004A7E61">
            <w:pPr>
              <w:pStyle w:val="NoSpaceBetween"/>
            </w:pPr>
          </w:p>
          <w:p w14:paraId="24D83D5F" w14:textId="77777777" w:rsidR="004A7E61" w:rsidRDefault="004A7E61" w:rsidP="004A7E61">
            <w:pPr>
              <w:pStyle w:val="NoSpaceBetween"/>
            </w:pPr>
          </w:p>
          <w:p w14:paraId="16B73743" w14:textId="77777777" w:rsidR="004A7E61" w:rsidRDefault="004A7E61" w:rsidP="004A7E61">
            <w:pPr>
              <w:pStyle w:val="NoSpaceBetween"/>
            </w:pPr>
          </w:p>
          <w:tbl>
            <w:tblPr>
              <w:tblW w:w="0" w:type="auto"/>
              <w:tblLook w:val="04A0" w:firstRow="1" w:lastRow="0" w:firstColumn="1" w:lastColumn="0" w:noHBand="0" w:noVBand="1"/>
            </w:tblPr>
            <w:tblGrid>
              <w:gridCol w:w="10775"/>
            </w:tblGrid>
            <w:tr w:rsidR="004A7E61" w14:paraId="75EC1058" w14:textId="77777777" w:rsidTr="004A7E61">
              <w:tc>
                <w:tcPr>
                  <w:tcW w:w="10775" w:type="dxa"/>
                  <w:tcBorders>
                    <w:bottom w:val="single" w:sz="4" w:space="0" w:color="A6A6A6" w:themeColor="background1" w:themeShade="A6"/>
                  </w:tcBorders>
                </w:tcPr>
                <w:p w14:paraId="33CD4AE2" w14:textId="65BEA27B" w:rsidR="004A7E61" w:rsidRDefault="004A7E61" w:rsidP="00AF1A4E">
                  <w:pPr>
                    <w:pStyle w:val="FormHeading"/>
                  </w:pPr>
                  <w:r w:rsidRPr="00AD76B9">
                    <w:rPr>
                      <w:b/>
                    </w:rPr>
                    <w:t>Other Information:</w:t>
                  </w:r>
                  <w:r>
                    <w:t xml:space="preserve"> </w:t>
                  </w:r>
                  <w:r w:rsidR="00AF1A4E">
                    <w:t>The user (Teacher) may also provide the link of the file to be uploaded.</w:t>
                  </w:r>
                </w:p>
                <w:p w14:paraId="0DCFBF56" w14:textId="5D6C357A" w:rsidR="00AF1A4E" w:rsidRDefault="00AF1A4E" w:rsidP="00AF1A4E">
                  <w:pPr>
                    <w:pStyle w:val="FormHeading"/>
                  </w:pPr>
                  <w:r>
                    <w:t>It is a sub part of Courses and thus cannot be viewed on the Home Page.</w:t>
                  </w:r>
                </w:p>
              </w:tc>
            </w:tr>
          </w:tbl>
          <w:p w14:paraId="1E2E9BFD" w14:textId="77777777" w:rsidR="004A7E61" w:rsidRDefault="004A7E61" w:rsidP="004A7E61">
            <w:pPr>
              <w:pStyle w:val="NoSpaceBetween"/>
            </w:pPr>
          </w:p>
          <w:p w14:paraId="7D22EA22" w14:textId="77777777" w:rsidR="004A7E61" w:rsidRDefault="004A7E61" w:rsidP="004A7E61">
            <w:pPr>
              <w:pStyle w:val="NoSpaceBetween"/>
            </w:pPr>
          </w:p>
          <w:p w14:paraId="3F7D2784" w14:textId="77777777" w:rsidR="004A7E61" w:rsidRDefault="004A7E61" w:rsidP="004A7E61"/>
        </w:tc>
      </w:tr>
    </w:tbl>
    <w:p w14:paraId="2490C0EF" w14:textId="77777777" w:rsidR="004A7E61" w:rsidRDefault="004A7E61" w:rsidP="00AB71CA"/>
    <w:p w14:paraId="27810575" w14:textId="77777777" w:rsidR="00186DD4" w:rsidRDefault="00186DD4" w:rsidP="00AB71CA"/>
    <w:p w14:paraId="5BA55384" w14:textId="77777777" w:rsidR="00186DD4" w:rsidRDefault="00186DD4" w:rsidP="00AB71CA"/>
    <w:p w14:paraId="7081D48E" w14:textId="77777777" w:rsidR="00186DD4" w:rsidRDefault="00186DD4" w:rsidP="00AB71CA"/>
    <w:tbl>
      <w:tblPr>
        <w:tblStyle w:val="HostTable"/>
        <w:tblW w:w="0" w:type="auto"/>
        <w:tblLook w:val="04A0" w:firstRow="1" w:lastRow="0" w:firstColumn="1" w:lastColumn="0" w:noHBand="0" w:noVBand="1"/>
      </w:tblPr>
      <w:tblGrid>
        <w:gridCol w:w="10800"/>
      </w:tblGrid>
      <w:tr w:rsidR="00186DD4" w14:paraId="049823E2" w14:textId="77777777" w:rsidTr="00B240B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186DD4" w14:paraId="6C264A21" w14:textId="77777777" w:rsidTr="00B240BF">
              <w:tc>
                <w:tcPr>
                  <w:tcW w:w="2615" w:type="dxa"/>
                  <w:shd w:val="clear" w:color="auto" w:fill="F2F2F2" w:themeFill="background1" w:themeFillShade="F2"/>
                  <w:vAlign w:val="bottom"/>
                </w:tcPr>
                <w:p w14:paraId="65A42496" w14:textId="77777777" w:rsidR="00186DD4" w:rsidRDefault="00186DD4" w:rsidP="00B240BF">
                  <w:pPr>
                    <w:pStyle w:val="TopicHeading"/>
                  </w:pPr>
                  <w:r>
                    <w:t>Course Material</w:t>
                  </w:r>
                </w:p>
              </w:tc>
              <w:tc>
                <w:tcPr>
                  <w:tcW w:w="1695" w:type="dxa"/>
                  <w:tcBorders>
                    <w:bottom w:val="single" w:sz="4" w:space="0" w:color="A6A6A6" w:themeColor="background1" w:themeShade="A6"/>
                    <w:right w:val="nil"/>
                  </w:tcBorders>
                  <w:shd w:val="clear" w:color="auto" w:fill="F2F2F2" w:themeFill="background1" w:themeFillShade="F2"/>
                  <w:vAlign w:val="bottom"/>
                </w:tcPr>
                <w:p w14:paraId="651C7451" w14:textId="77777777" w:rsidR="00186DD4" w:rsidRDefault="00186DD4" w:rsidP="00B240BF">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0FA741DD" w14:textId="77777777" w:rsidR="00186DD4" w:rsidRDefault="00186DD4" w:rsidP="00B240B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1E96671F" w14:textId="649D042B" w:rsidR="00186DD4" w:rsidRDefault="00186DD4" w:rsidP="00B240BF">
                  <w:pPr>
                    <w:pStyle w:val="TableHeadingRight"/>
                  </w:pPr>
                  <w:r>
                    <w:t>As a Student</w:t>
                  </w:r>
                </w:p>
              </w:tc>
              <w:tc>
                <w:tcPr>
                  <w:tcW w:w="1320" w:type="dxa"/>
                  <w:tcBorders>
                    <w:left w:val="nil"/>
                    <w:bottom w:val="single" w:sz="4" w:space="0" w:color="A6A6A6" w:themeColor="background1" w:themeShade="A6"/>
                  </w:tcBorders>
                  <w:shd w:val="clear" w:color="auto" w:fill="F2F2F2" w:themeFill="background1" w:themeFillShade="F2"/>
                  <w:vAlign w:val="bottom"/>
                </w:tcPr>
                <w:p w14:paraId="0AFECDB5" w14:textId="77777777" w:rsidR="00186DD4" w:rsidRDefault="00186DD4" w:rsidP="00B240BF"/>
              </w:tc>
            </w:tr>
          </w:tbl>
          <w:p w14:paraId="13F6C8BB" w14:textId="77777777" w:rsidR="00186DD4" w:rsidRDefault="00186DD4" w:rsidP="00B240B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186DD4" w14:paraId="1AC8CAD2" w14:textId="77777777" w:rsidTr="00B240BF">
              <w:tc>
                <w:tcPr>
                  <w:tcW w:w="10775" w:type="dxa"/>
                  <w:tcBorders>
                    <w:top w:val="nil"/>
                    <w:bottom w:val="single" w:sz="4" w:space="0" w:color="A6A6A6" w:themeColor="background1" w:themeShade="A6"/>
                  </w:tcBorders>
                </w:tcPr>
                <w:p w14:paraId="7D7F6168" w14:textId="040252B6" w:rsidR="00186DD4" w:rsidRPr="00AB71CA" w:rsidRDefault="00186DD4" w:rsidP="00186DD4">
                  <w:pPr>
                    <w:pStyle w:val="FormHeading"/>
                  </w:pPr>
                  <w:r w:rsidRPr="00AD76B9">
                    <w:rPr>
                      <w:b/>
                    </w:rPr>
                    <w:t>Discussion:</w:t>
                  </w:r>
                  <w:r>
                    <w:t xml:space="preserve"> All the Materials uploaded by the respective Teacher are shown here along with the feature of downloading Materials.</w:t>
                  </w:r>
                </w:p>
              </w:tc>
            </w:tr>
            <w:tr w:rsidR="00186DD4" w14:paraId="0354EA65" w14:textId="77777777" w:rsidTr="00B240BF">
              <w:tc>
                <w:tcPr>
                  <w:tcW w:w="10775" w:type="dxa"/>
                  <w:tcBorders>
                    <w:top w:val="single" w:sz="4" w:space="0" w:color="A6A6A6" w:themeColor="background1" w:themeShade="A6"/>
                    <w:bottom w:val="single" w:sz="4" w:space="0" w:color="A6A6A6" w:themeColor="background1" w:themeShade="A6"/>
                  </w:tcBorders>
                </w:tcPr>
                <w:p w14:paraId="24198D78" w14:textId="77777777" w:rsidR="00186DD4" w:rsidRDefault="00186DD4" w:rsidP="00B240BF"/>
              </w:tc>
            </w:tr>
          </w:tbl>
          <w:p w14:paraId="6BB0E833" w14:textId="77777777" w:rsidR="00186DD4" w:rsidRDefault="00186DD4" w:rsidP="00B240BF">
            <w:pPr>
              <w:pStyle w:val="NoSpaceBetween"/>
            </w:pPr>
          </w:p>
          <w:p w14:paraId="7CC8DF9E" w14:textId="77777777" w:rsidR="00186DD4" w:rsidRDefault="00186DD4" w:rsidP="00B240BF">
            <w:pPr>
              <w:pStyle w:val="NoSpaceBetween"/>
            </w:pPr>
          </w:p>
          <w:p w14:paraId="4137A151" w14:textId="77777777" w:rsidR="00186DD4" w:rsidRDefault="00186DD4" w:rsidP="00B240BF">
            <w:pPr>
              <w:pStyle w:val="NoSpaceBetween"/>
            </w:pPr>
          </w:p>
          <w:tbl>
            <w:tblPr>
              <w:tblW w:w="0" w:type="auto"/>
              <w:tblLook w:val="04A0" w:firstRow="1" w:lastRow="0" w:firstColumn="1" w:lastColumn="0" w:noHBand="0" w:noVBand="1"/>
            </w:tblPr>
            <w:tblGrid>
              <w:gridCol w:w="10775"/>
            </w:tblGrid>
            <w:tr w:rsidR="00186DD4" w14:paraId="32A07F23" w14:textId="77777777" w:rsidTr="00B240BF">
              <w:tc>
                <w:tcPr>
                  <w:tcW w:w="10775" w:type="dxa"/>
                  <w:tcBorders>
                    <w:bottom w:val="single" w:sz="4" w:space="0" w:color="A6A6A6" w:themeColor="background1" w:themeShade="A6"/>
                  </w:tcBorders>
                </w:tcPr>
                <w:p w14:paraId="0CBC65F7" w14:textId="6BB91E94" w:rsidR="00186DD4" w:rsidRDefault="00186DD4" w:rsidP="00186DD4">
                  <w:pPr>
                    <w:pStyle w:val="FormHeading"/>
                  </w:pPr>
                  <w:r w:rsidRPr="00AD76B9">
                    <w:rPr>
                      <w:b/>
                    </w:rPr>
                    <w:t>Other Information:</w:t>
                  </w:r>
                  <w:r>
                    <w:t xml:space="preserve"> The user (Student) may also download the file uploaded by the respective Teacher. It is a sub part of Courses and thus cannot be viewed on the Home Page.</w:t>
                  </w:r>
                </w:p>
              </w:tc>
            </w:tr>
          </w:tbl>
          <w:p w14:paraId="523A235A" w14:textId="77777777" w:rsidR="00186DD4" w:rsidRDefault="00186DD4" w:rsidP="00B240BF">
            <w:pPr>
              <w:pStyle w:val="NoSpaceBetween"/>
            </w:pPr>
          </w:p>
          <w:p w14:paraId="1B6B1208" w14:textId="77777777" w:rsidR="00186DD4" w:rsidRDefault="00186DD4" w:rsidP="00B240BF">
            <w:pPr>
              <w:pStyle w:val="NoSpaceBetween"/>
            </w:pPr>
          </w:p>
          <w:p w14:paraId="759F8AAE" w14:textId="77777777" w:rsidR="00186DD4" w:rsidRDefault="00186DD4" w:rsidP="00B240BF"/>
        </w:tc>
      </w:tr>
    </w:tbl>
    <w:p w14:paraId="1BBB11C7" w14:textId="77777777" w:rsidR="00186DD4" w:rsidRDefault="00186DD4" w:rsidP="00AB71CA"/>
    <w:p w14:paraId="330058D8" w14:textId="77777777" w:rsidR="00B240BF" w:rsidRDefault="00B240BF" w:rsidP="00AB71CA"/>
    <w:p w14:paraId="2F5D1A0E" w14:textId="77777777" w:rsidR="00B240BF" w:rsidRDefault="00B240BF" w:rsidP="00AB71CA"/>
    <w:p w14:paraId="688752CE" w14:textId="77777777" w:rsidR="00B240BF" w:rsidRDefault="00B240BF" w:rsidP="00AB71CA"/>
    <w:p w14:paraId="2A809628" w14:textId="77777777" w:rsidR="00B240BF" w:rsidRDefault="00B240BF" w:rsidP="00AB71CA"/>
    <w:p w14:paraId="220D56E6" w14:textId="77777777" w:rsidR="00B240BF" w:rsidRDefault="00B240BF" w:rsidP="00AB71CA"/>
    <w:p w14:paraId="74CB6B46" w14:textId="77777777" w:rsidR="00B240BF" w:rsidRDefault="00B240BF" w:rsidP="00AB71CA"/>
    <w:p w14:paraId="21BD5EC8" w14:textId="77777777" w:rsidR="00B240BF" w:rsidRDefault="00B240BF" w:rsidP="00AB71CA"/>
    <w:tbl>
      <w:tblPr>
        <w:tblStyle w:val="HostTable"/>
        <w:tblW w:w="0" w:type="auto"/>
        <w:tblLook w:val="04A0" w:firstRow="1" w:lastRow="0" w:firstColumn="1" w:lastColumn="0" w:noHBand="0" w:noVBand="1"/>
      </w:tblPr>
      <w:tblGrid>
        <w:gridCol w:w="10800"/>
      </w:tblGrid>
      <w:tr w:rsidR="00B240BF" w14:paraId="38C2B63C" w14:textId="77777777" w:rsidTr="00B240B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B240BF" w14:paraId="77BA0B85" w14:textId="77777777" w:rsidTr="00B240BF">
              <w:tc>
                <w:tcPr>
                  <w:tcW w:w="2615" w:type="dxa"/>
                  <w:shd w:val="clear" w:color="auto" w:fill="F2F2F2" w:themeFill="background1" w:themeFillShade="F2"/>
                  <w:vAlign w:val="bottom"/>
                </w:tcPr>
                <w:p w14:paraId="4250D8EC" w14:textId="762E47D9" w:rsidR="00B240BF" w:rsidRDefault="00B240BF" w:rsidP="00B240BF">
                  <w:pPr>
                    <w:pStyle w:val="TopicHeading"/>
                  </w:pPr>
                  <w:r>
                    <w:t>Attendance</w:t>
                  </w:r>
                </w:p>
              </w:tc>
              <w:tc>
                <w:tcPr>
                  <w:tcW w:w="1695" w:type="dxa"/>
                  <w:tcBorders>
                    <w:bottom w:val="single" w:sz="4" w:space="0" w:color="A6A6A6" w:themeColor="background1" w:themeShade="A6"/>
                    <w:right w:val="nil"/>
                  </w:tcBorders>
                  <w:shd w:val="clear" w:color="auto" w:fill="F2F2F2" w:themeFill="background1" w:themeFillShade="F2"/>
                  <w:vAlign w:val="bottom"/>
                </w:tcPr>
                <w:p w14:paraId="329EABAE" w14:textId="77777777" w:rsidR="00B240BF" w:rsidRDefault="00B240BF" w:rsidP="00B240BF">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0C2CF2CD" w14:textId="77777777" w:rsidR="00B240BF" w:rsidRDefault="00B240BF" w:rsidP="00B240B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336B6BFA" w14:textId="77777777" w:rsidR="00B240BF" w:rsidRDefault="00B240BF" w:rsidP="00B240BF">
                  <w:pPr>
                    <w:pStyle w:val="TableHeadingRight"/>
                  </w:pPr>
                  <w:r>
                    <w:t>As a Teacher</w:t>
                  </w:r>
                </w:p>
              </w:tc>
              <w:tc>
                <w:tcPr>
                  <w:tcW w:w="1320" w:type="dxa"/>
                  <w:tcBorders>
                    <w:left w:val="nil"/>
                    <w:bottom w:val="single" w:sz="4" w:space="0" w:color="A6A6A6" w:themeColor="background1" w:themeShade="A6"/>
                  </w:tcBorders>
                  <w:shd w:val="clear" w:color="auto" w:fill="F2F2F2" w:themeFill="background1" w:themeFillShade="F2"/>
                  <w:vAlign w:val="bottom"/>
                </w:tcPr>
                <w:p w14:paraId="3B1A36EE" w14:textId="77777777" w:rsidR="00B240BF" w:rsidRDefault="00B240BF" w:rsidP="00B240BF"/>
              </w:tc>
            </w:tr>
          </w:tbl>
          <w:p w14:paraId="3758DCF6" w14:textId="77777777" w:rsidR="00B240BF" w:rsidRDefault="00B240BF" w:rsidP="00B240B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B240BF" w14:paraId="0E799135" w14:textId="77777777" w:rsidTr="00B240BF">
              <w:tc>
                <w:tcPr>
                  <w:tcW w:w="10775" w:type="dxa"/>
                  <w:tcBorders>
                    <w:top w:val="nil"/>
                    <w:bottom w:val="single" w:sz="4" w:space="0" w:color="A6A6A6" w:themeColor="background1" w:themeShade="A6"/>
                  </w:tcBorders>
                </w:tcPr>
                <w:p w14:paraId="672195B8" w14:textId="4BDF86C1" w:rsidR="00B240BF" w:rsidRPr="00AB71CA" w:rsidRDefault="00B240BF" w:rsidP="00B240BF">
                  <w:pPr>
                    <w:pStyle w:val="FormHeading"/>
                  </w:pPr>
                  <w:r w:rsidRPr="00AD76B9">
                    <w:rPr>
                      <w:b/>
                    </w:rPr>
                    <w:t>Discussion:</w:t>
                  </w:r>
                  <w:r>
                    <w:t xml:space="preserve"> Taking new Attendance, editing old ones, viewing percentage of attendance, viewing student wise, viewing all the way user (Teacher) wants are shown here to the Teacher.</w:t>
                  </w:r>
                </w:p>
              </w:tc>
            </w:tr>
          </w:tbl>
          <w:p w14:paraId="2B7D718D" w14:textId="77777777" w:rsidR="00B240BF" w:rsidRDefault="00B240BF" w:rsidP="00B240BF">
            <w:pPr>
              <w:pStyle w:val="NoSpaceBetween"/>
            </w:pPr>
          </w:p>
          <w:p w14:paraId="0679EDEA" w14:textId="77777777" w:rsidR="00B240BF" w:rsidRDefault="00B240BF" w:rsidP="00B240BF">
            <w:pPr>
              <w:pStyle w:val="NoSpaceBetween"/>
            </w:pPr>
          </w:p>
          <w:p w14:paraId="0EA8EC9F" w14:textId="77777777" w:rsidR="00B240BF" w:rsidRDefault="00B240BF" w:rsidP="00B240BF">
            <w:pPr>
              <w:pStyle w:val="NoSpaceBetween"/>
            </w:pPr>
          </w:p>
          <w:p w14:paraId="51B800F8" w14:textId="77777777" w:rsidR="00B240BF" w:rsidRDefault="00B240BF" w:rsidP="00B240BF">
            <w:pPr>
              <w:pStyle w:val="NoSpaceBetween"/>
            </w:pPr>
          </w:p>
          <w:p w14:paraId="1B0A180E" w14:textId="77777777" w:rsidR="00B240BF" w:rsidRDefault="00B240BF" w:rsidP="00B240BF">
            <w:pPr>
              <w:pStyle w:val="NoSpaceBetween"/>
            </w:pPr>
          </w:p>
          <w:p w14:paraId="6D4986BB" w14:textId="77777777" w:rsidR="00B240BF" w:rsidRDefault="00B240BF" w:rsidP="00B240BF"/>
        </w:tc>
      </w:tr>
    </w:tbl>
    <w:p w14:paraId="58FCB25F" w14:textId="77777777" w:rsidR="00B240BF" w:rsidRDefault="00B240BF" w:rsidP="00AB71CA"/>
    <w:p w14:paraId="169EAA8D" w14:textId="77777777" w:rsidR="00B240BF" w:rsidRDefault="00B240BF" w:rsidP="00AB71CA"/>
    <w:p w14:paraId="38C299E8" w14:textId="77777777" w:rsidR="00B240BF" w:rsidRDefault="00B240BF" w:rsidP="00AB71CA"/>
    <w:p w14:paraId="7D7F39F9" w14:textId="77777777" w:rsidR="00083729" w:rsidRDefault="00083729" w:rsidP="00AB71CA"/>
    <w:tbl>
      <w:tblPr>
        <w:tblStyle w:val="HostTable"/>
        <w:tblW w:w="0" w:type="auto"/>
        <w:tblLook w:val="04A0" w:firstRow="1" w:lastRow="0" w:firstColumn="1" w:lastColumn="0" w:noHBand="0" w:noVBand="1"/>
      </w:tblPr>
      <w:tblGrid>
        <w:gridCol w:w="10800"/>
      </w:tblGrid>
      <w:tr w:rsidR="00B240BF" w14:paraId="6EA3A285" w14:textId="77777777" w:rsidTr="00B240B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B240BF" w14:paraId="7B457C33" w14:textId="77777777" w:rsidTr="00B240BF">
              <w:tc>
                <w:tcPr>
                  <w:tcW w:w="2615" w:type="dxa"/>
                  <w:shd w:val="clear" w:color="auto" w:fill="F2F2F2" w:themeFill="background1" w:themeFillShade="F2"/>
                  <w:vAlign w:val="bottom"/>
                </w:tcPr>
                <w:p w14:paraId="3423F896" w14:textId="77777777" w:rsidR="00B240BF" w:rsidRDefault="00B240BF" w:rsidP="00B240BF">
                  <w:pPr>
                    <w:pStyle w:val="TopicHeading"/>
                  </w:pPr>
                  <w:r>
                    <w:t>Attendance</w:t>
                  </w:r>
                </w:p>
              </w:tc>
              <w:tc>
                <w:tcPr>
                  <w:tcW w:w="1695" w:type="dxa"/>
                  <w:tcBorders>
                    <w:bottom w:val="single" w:sz="4" w:space="0" w:color="A6A6A6" w:themeColor="background1" w:themeShade="A6"/>
                    <w:right w:val="nil"/>
                  </w:tcBorders>
                  <w:shd w:val="clear" w:color="auto" w:fill="F2F2F2" w:themeFill="background1" w:themeFillShade="F2"/>
                  <w:vAlign w:val="bottom"/>
                </w:tcPr>
                <w:p w14:paraId="63045840" w14:textId="77777777" w:rsidR="00B240BF" w:rsidRDefault="00B240BF" w:rsidP="00B240BF">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38BA6D36" w14:textId="77777777" w:rsidR="00B240BF" w:rsidRDefault="00B240BF" w:rsidP="00B240B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62FC81EA" w14:textId="6DBF52E2" w:rsidR="00B240BF" w:rsidRDefault="00B240BF" w:rsidP="00B240BF">
                  <w:pPr>
                    <w:pStyle w:val="TableHeadingRight"/>
                  </w:pPr>
                  <w:r>
                    <w:t>As a Student</w:t>
                  </w:r>
                </w:p>
              </w:tc>
              <w:tc>
                <w:tcPr>
                  <w:tcW w:w="1320" w:type="dxa"/>
                  <w:tcBorders>
                    <w:left w:val="nil"/>
                    <w:bottom w:val="single" w:sz="4" w:space="0" w:color="A6A6A6" w:themeColor="background1" w:themeShade="A6"/>
                  </w:tcBorders>
                  <w:shd w:val="clear" w:color="auto" w:fill="F2F2F2" w:themeFill="background1" w:themeFillShade="F2"/>
                  <w:vAlign w:val="bottom"/>
                </w:tcPr>
                <w:p w14:paraId="0C10CAEC" w14:textId="77777777" w:rsidR="00B240BF" w:rsidRDefault="00B240BF" w:rsidP="00B240BF"/>
              </w:tc>
            </w:tr>
          </w:tbl>
          <w:p w14:paraId="33BAA0C5" w14:textId="77777777" w:rsidR="00B240BF" w:rsidRDefault="00B240BF" w:rsidP="00B240B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B240BF" w14:paraId="09D803BB" w14:textId="77777777" w:rsidTr="00B240BF">
              <w:tc>
                <w:tcPr>
                  <w:tcW w:w="10775" w:type="dxa"/>
                  <w:tcBorders>
                    <w:top w:val="nil"/>
                    <w:bottom w:val="single" w:sz="4" w:space="0" w:color="A6A6A6" w:themeColor="background1" w:themeShade="A6"/>
                  </w:tcBorders>
                </w:tcPr>
                <w:p w14:paraId="19B6834E" w14:textId="63429998" w:rsidR="00B240BF" w:rsidRPr="00AB71CA" w:rsidRDefault="00B240BF" w:rsidP="00083729">
                  <w:pPr>
                    <w:pStyle w:val="FormHeading"/>
                  </w:pPr>
                  <w:r w:rsidRPr="00AD76B9">
                    <w:rPr>
                      <w:b/>
                    </w:rPr>
                    <w:t>Discussion:</w:t>
                  </w:r>
                  <w:r>
                    <w:t xml:space="preserve"> Viewing Attendance, </w:t>
                  </w:r>
                  <w:r w:rsidR="00083729">
                    <w:t>percentage of attendance, predicted attendance, viewing all the way user (Student) wants is shown here.</w:t>
                  </w:r>
                </w:p>
              </w:tc>
            </w:tr>
          </w:tbl>
          <w:p w14:paraId="3F13DFD8" w14:textId="77777777" w:rsidR="00B240BF" w:rsidRDefault="00B240BF" w:rsidP="00B240BF">
            <w:pPr>
              <w:pStyle w:val="NoSpaceBetween"/>
            </w:pPr>
          </w:p>
          <w:p w14:paraId="787F432C" w14:textId="77777777" w:rsidR="00B240BF" w:rsidRDefault="00B240BF" w:rsidP="00B240BF">
            <w:pPr>
              <w:pStyle w:val="NoSpaceBetween"/>
            </w:pPr>
          </w:p>
          <w:p w14:paraId="4540E9CB" w14:textId="77777777" w:rsidR="00B240BF" w:rsidRDefault="00B240BF" w:rsidP="00B240BF">
            <w:pPr>
              <w:pStyle w:val="NoSpaceBetween"/>
            </w:pPr>
          </w:p>
          <w:p w14:paraId="6655DF7E" w14:textId="77777777" w:rsidR="00B240BF" w:rsidRDefault="00B240BF" w:rsidP="00B240BF">
            <w:pPr>
              <w:pStyle w:val="NoSpaceBetween"/>
            </w:pPr>
          </w:p>
          <w:p w14:paraId="076BE14F" w14:textId="77777777" w:rsidR="00B240BF" w:rsidRDefault="00B240BF" w:rsidP="00B240BF">
            <w:pPr>
              <w:pStyle w:val="NoSpaceBetween"/>
            </w:pPr>
          </w:p>
          <w:p w14:paraId="50AF42D4" w14:textId="77777777" w:rsidR="00D85C6F" w:rsidRDefault="00D85C6F" w:rsidP="00B240BF"/>
        </w:tc>
      </w:tr>
      <w:tr w:rsidR="00083729" w14:paraId="7F2D62EF" w14:textId="77777777" w:rsidTr="00B06BBD">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083729" w14:paraId="280D65CE" w14:textId="77777777" w:rsidTr="00B06BBD">
              <w:tc>
                <w:tcPr>
                  <w:tcW w:w="2615" w:type="dxa"/>
                  <w:shd w:val="clear" w:color="auto" w:fill="F2F2F2" w:themeFill="background1" w:themeFillShade="F2"/>
                  <w:vAlign w:val="bottom"/>
                </w:tcPr>
                <w:p w14:paraId="640D3F3F" w14:textId="31C68028" w:rsidR="00083729" w:rsidRDefault="00083729" w:rsidP="00B06BBD">
                  <w:pPr>
                    <w:pStyle w:val="TopicHeading"/>
                  </w:pPr>
                  <w:r>
                    <w:t>Polls</w:t>
                  </w:r>
                </w:p>
              </w:tc>
              <w:tc>
                <w:tcPr>
                  <w:tcW w:w="1695" w:type="dxa"/>
                  <w:tcBorders>
                    <w:bottom w:val="single" w:sz="4" w:space="0" w:color="A6A6A6" w:themeColor="background1" w:themeShade="A6"/>
                    <w:right w:val="nil"/>
                  </w:tcBorders>
                  <w:shd w:val="clear" w:color="auto" w:fill="F2F2F2" w:themeFill="background1" w:themeFillShade="F2"/>
                  <w:vAlign w:val="bottom"/>
                </w:tcPr>
                <w:p w14:paraId="6B403418" w14:textId="77777777" w:rsidR="00083729" w:rsidRDefault="00083729" w:rsidP="00B06BBD">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191B5F41" w14:textId="77777777" w:rsidR="00083729" w:rsidRDefault="00083729" w:rsidP="00B06BBD"/>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4A21EEB2" w14:textId="77777777" w:rsidR="00083729" w:rsidRDefault="00083729" w:rsidP="00B06BBD">
                  <w:pPr>
                    <w:pStyle w:val="TableHeadingRight"/>
                  </w:pPr>
                </w:p>
              </w:tc>
              <w:tc>
                <w:tcPr>
                  <w:tcW w:w="1320" w:type="dxa"/>
                  <w:tcBorders>
                    <w:left w:val="nil"/>
                    <w:bottom w:val="single" w:sz="4" w:space="0" w:color="A6A6A6" w:themeColor="background1" w:themeShade="A6"/>
                  </w:tcBorders>
                  <w:shd w:val="clear" w:color="auto" w:fill="F2F2F2" w:themeFill="background1" w:themeFillShade="F2"/>
                  <w:vAlign w:val="bottom"/>
                </w:tcPr>
                <w:p w14:paraId="12CEF158" w14:textId="77777777" w:rsidR="00083729" w:rsidRDefault="00083729" w:rsidP="00B06BBD"/>
              </w:tc>
            </w:tr>
          </w:tbl>
          <w:p w14:paraId="25076974" w14:textId="77777777" w:rsidR="00083729" w:rsidRDefault="00083729" w:rsidP="00B06BBD">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083729" w14:paraId="4FEB0109" w14:textId="77777777" w:rsidTr="00B06BBD">
              <w:tc>
                <w:tcPr>
                  <w:tcW w:w="10775" w:type="dxa"/>
                  <w:tcBorders>
                    <w:top w:val="nil"/>
                    <w:bottom w:val="single" w:sz="4" w:space="0" w:color="A6A6A6" w:themeColor="background1" w:themeShade="A6"/>
                  </w:tcBorders>
                </w:tcPr>
                <w:p w14:paraId="286543E9" w14:textId="7C8DC539" w:rsidR="00083729" w:rsidRPr="00AB71CA" w:rsidRDefault="00083729" w:rsidP="00083729">
                  <w:pPr>
                    <w:pStyle w:val="FormHeading"/>
                  </w:pPr>
                  <w:r w:rsidRPr="00AD76B9">
                    <w:rPr>
                      <w:b/>
                    </w:rPr>
                    <w:t>Discussion:</w:t>
                  </w:r>
                  <w:r>
                    <w:t xml:space="preserve"> Adding a poll, deleting a Poll, viewing Popular Polls, searching Polls, viewing My-Polls are in handy here to the User. </w:t>
                  </w:r>
                </w:p>
              </w:tc>
            </w:tr>
            <w:tr w:rsidR="00083729" w14:paraId="0723A9D5" w14:textId="77777777" w:rsidTr="00B06BBD">
              <w:tc>
                <w:tcPr>
                  <w:tcW w:w="10775" w:type="dxa"/>
                  <w:tcBorders>
                    <w:top w:val="single" w:sz="4" w:space="0" w:color="A6A6A6" w:themeColor="background1" w:themeShade="A6"/>
                    <w:bottom w:val="single" w:sz="4" w:space="0" w:color="A6A6A6" w:themeColor="background1" w:themeShade="A6"/>
                  </w:tcBorders>
                </w:tcPr>
                <w:p w14:paraId="05938360" w14:textId="77777777" w:rsidR="00083729" w:rsidRDefault="00083729" w:rsidP="00B06BBD"/>
              </w:tc>
            </w:tr>
          </w:tbl>
          <w:p w14:paraId="7E370D71" w14:textId="77777777" w:rsidR="00083729" w:rsidRDefault="00083729" w:rsidP="00B06BBD">
            <w:pPr>
              <w:pStyle w:val="NoSpaceBetween"/>
            </w:pPr>
          </w:p>
          <w:p w14:paraId="210BA9AE" w14:textId="77777777" w:rsidR="00083729" w:rsidRDefault="00083729" w:rsidP="00B06BBD">
            <w:pPr>
              <w:pStyle w:val="NoSpaceBetween"/>
            </w:pPr>
          </w:p>
          <w:p w14:paraId="577934FA" w14:textId="77777777" w:rsidR="00083729" w:rsidRDefault="00083729" w:rsidP="00B06BBD">
            <w:pPr>
              <w:pStyle w:val="NoSpaceBetween"/>
            </w:pPr>
          </w:p>
          <w:tbl>
            <w:tblPr>
              <w:tblW w:w="0" w:type="auto"/>
              <w:tblLook w:val="04A0" w:firstRow="1" w:lastRow="0" w:firstColumn="1" w:lastColumn="0" w:noHBand="0" w:noVBand="1"/>
            </w:tblPr>
            <w:tblGrid>
              <w:gridCol w:w="10775"/>
            </w:tblGrid>
            <w:tr w:rsidR="00083729" w14:paraId="6BA41480" w14:textId="77777777" w:rsidTr="00B06BBD">
              <w:tc>
                <w:tcPr>
                  <w:tcW w:w="10775" w:type="dxa"/>
                  <w:tcBorders>
                    <w:bottom w:val="single" w:sz="4" w:space="0" w:color="A6A6A6" w:themeColor="background1" w:themeShade="A6"/>
                  </w:tcBorders>
                </w:tcPr>
                <w:p w14:paraId="14EF0F04" w14:textId="321FC6C0" w:rsidR="00083729" w:rsidRDefault="00083729" w:rsidP="00083729">
                  <w:pPr>
                    <w:pStyle w:val="FormHeading"/>
                  </w:pPr>
                  <w:r w:rsidRPr="00AD76B9">
                    <w:rPr>
                      <w:b/>
                    </w:rPr>
                    <w:t>Other Information:</w:t>
                  </w:r>
                  <w:r>
                    <w:t xml:space="preserve"> The search feature is dynamic in nature and is used to search in two ways:</w:t>
                  </w:r>
                </w:p>
                <w:p w14:paraId="24086DB4" w14:textId="77777777" w:rsidR="00083729" w:rsidRDefault="00083729" w:rsidP="00083729">
                  <w:pPr>
                    <w:pStyle w:val="FormHeading"/>
                  </w:pPr>
                  <w:r>
                    <w:t>1.Any subset string of the Title of the Poll</w:t>
                  </w:r>
                </w:p>
                <w:p w14:paraId="5FF24092" w14:textId="1C096862" w:rsidR="00083729" w:rsidRDefault="00083729" w:rsidP="00083729">
                  <w:pPr>
                    <w:pStyle w:val="FormHeading"/>
                  </w:pPr>
                  <w:r>
                    <w:t>2.By the name of the any existing user of this Website</w:t>
                  </w:r>
                </w:p>
              </w:tc>
            </w:tr>
          </w:tbl>
          <w:p w14:paraId="4EF3D54F" w14:textId="77777777" w:rsidR="00083729" w:rsidRDefault="00083729" w:rsidP="00B06BBD">
            <w:pPr>
              <w:pStyle w:val="NoSpaceBetween"/>
            </w:pPr>
          </w:p>
          <w:p w14:paraId="7B4B0D0A" w14:textId="77777777" w:rsidR="00083729" w:rsidRDefault="00083729" w:rsidP="00B06BBD">
            <w:pPr>
              <w:pStyle w:val="NoSpaceBetween"/>
            </w:pPr>
          </w:p>
          <w:p w14:paraId="09403491" w14:textId="77777777" w:rsidR="00083729" w:rsidRDefault="00083729" w:rsidP="00B06BBD"/>
        </w:tc>
      </w:tr>
    </w:tbl>
    <w:p w14:paraId="7153BA6E" w14:textId="77777777" w:rsidR="00B240BF" w:rsidRDefault="00B240BF" w:rsidP="00AB71CA"/>
    <w:p w14:paraId="1A036C6F" w14:textId="77777777" w:rsidR="00083729" w:rsidRDefault="00083729" w:rsidP="00AB71CA"/>
    <w:p w14:paraId="1063A56F" w14:textId="77777777" w:rsidR="00083729" w:rsidRDefault="00083729" w:rsidP="00AB71CA"/>
    <w:tbl>
      <w:tblPr>
        <w:tblStyle w:val="HostTable"/>
        <w:tblW w:w="0" w:type="auto"/>
        <w:tblLook w:val="04A0" w:firstRow="1" w:lastRow="0" w:firstColumn="1" w:lastColumn="0" w:noHBand="0" w:noVBand="1"/>
      </w:tblPr>
      <w:tblGrid>
        <w:gridCol w:w="10800"/>
      </w:tblGrid>
      <w:tr w:rsidR="00083729" w14:paraId="04DCD96B" w14:textId="77777777" w:rsidTr="00B06BBD">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083729" w14:paraId="79A46012" w14:textId="77777777" w:rsidTr="00B06BBD">
              <w:tc>
                <w:tcPr>
                  <w:tcW w:w="2615" w:type="dxa"/>
                  <w:shd w:val="clear" w:color="auto" w:fill="F2F2F2" w:themeFill="background1" w:themeFillShade="F2"/>
                  <w:vAlign w:val="bottom"/>
                </w:tcPr>
                <w:p w14:paraId="5BA9BF2F" w14:textId="257026F3" w:rsidR="00083729" w:rsidRDefault="00083729" w:rsidP="00B06BBD">
                  <w:pPr>
                    <w:pStyle w:val="TopicHeading"/>
                  </w:pPr>
                  <w:r>
                    <w:t>Discussion</w:t>
                  </w:r>
                </w:p>
              </w:tc>
              <w:tc>
                <w:tcPr>
                  <w:tcW w:w="1695" w:type="dxa"/>
                  <w:tcBorders>
                    <w:bottom w:val="single" w:sz="4" w:space="0" w:color="A6A6A6" w:themeColor="background1" w:themeShade="A6"/>
                    <w:right w:val="nil"/>
                  </w:tcBorders>
                  <w:shd w:val="clear" w:color="auto" w:fill="F2F2F2" w:themeFill="background1" w:themeFillShade="F2"/>
                  <w:vAlign w:val="bottom"/>
                </w:tcPr>
                <w:p w14:paraId="1A1851BB" w14:textId="77777777" w:rsidR="00083729" w:rsidRDefault="00083729" w:rsidP="00B06BBD">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32043CBD" w14:textId="77777777" w:rsidR="00083729" w:rsidRDefault="00083729" w:rsidP="00B06BBD"/>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679AF546" w14:textId="77777777" w:rsidR="00083729" w:rsidRDefault="00083729" w:rsidP="00B06BBD">
                  <w:pPr>
                    <w:pStyle w:val="TableHeadingRight"/>
                  </w:pPr>
                </w:p>
              </w:tc>
              <w:tc>
                <w:tcPr>
                  <w:tcW w:w="1320" w:type="dxa"/>
                  <w:tcBorders>
                    <w:left w:val="nil"/>
                    <w:bottom w:val="single" w:sz="4" w:space="0" w:color="A6A6A6" w:themeColor="background1" w:themeShade="A6"/>
                  </w:tcBorders>
                  <w:shd w:val="clear" w:color="auto" w:fill="F2F2F2" w:themeFill="background1" w:themeFillShade="F2"/>
                  <w:vAlign w:val="bottom"/>
                </w:tcPr>
                <w:p w14:paraId="3EC07DBC" w14:textId="77777777" w:rsidR="00083729" w:rsidRDefault="00083729" w:rsidP="00B06BBD"/>
              </w:tc>
            </w:tr>
          </w:tbl>
          <w:p w14:paraId="32069D62" w14:textId="77777777" w:rsidR="00083729" w:rsidRDefault="00083729" w:rsidP="00B06BBD">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083729" w14:paraId="5427A666" w14:textId="77777777" w:rsidTr="00B06BBD">
              <w:tc>
                <w:tcPr>
                  <w:tcW w:w="10775" w:type="dxa"/>
                  <w:tcBorders>
                    <w:top w:val="nil"/>
                    <w:bottom w:val="single" w:sz="4" w:space="0" w:color="A6A6A6" w:themeColor="background1" w:themeShade="A6"/>
                  </w:tcBorders>
                </w:tcPr>
                <w:p w14:paraId="42D08268" w14:textId="2E500FFD" w:rsidR="00083729" w:rsidRPr="00AB71CA" w:rsidRDefault="00083729" w:rsidP="00083729">
                  <w:pPr>
                    <w:pStyle w:val="FormHeading"/>
                  </w:pPr>
                  <w:r w:rsidRPr="00AD76B9">
                    <w:rPr>
                      <w:b/>
                    </w:rPr>
                    <w:t>Discussion:</w:t>
                  </w:r>
                  <w:r>
                    <w:t xml:space="preserve"> Adding a Discussion, deleting a Discussion, viewing Popular Discussion, searching Discussion, viewing My-Discussion are in handy here to the User. </w:t>
                  </w:r>
                </w:p>
              </w:tc>
            </w:tr>
            <w:tr w:rsidR="00083729" w14:paraId="5400546A" w14:textId="77777777" w:rsidTr="00B06BBD">
              <w:tc>
                <w:tcPr>
                  <w:tcW w:w="10775" w:type="dxa"/>
                  <w:tcBorders>
                    <w:top w:val="single" w:sz="4" w:space="0" w:color="A6A6A6" w:themeColor="background1" w:themeShade="A6"/>
                    <w:bottom w:val="single" w:sz="4" w:space="0" w:color="A6A6A6" w:themeColor="background1" w:themeShade="A6"/>
                  </w:tcBorders>
                </w:tcPr>
                <w:p w14:paraId="10276FFF" w14:textId="77777777" w:rsidR="00083729" w:rsidRDefault="00083729" w:rsidP="00B06BBD"/>
              </w:tc>
            </w:tr>
          </w:tbl>
          <w:p w14:paraId="2BB34AFD" w14:textId="77777777" w:rsidR="00083729" w:rsidRDefault="00083729" w:rsidP="00B06BBD">
            <w:pPr>
              <w:pStyle w:val="NoSpaceBetween"/>
            </w:pPr>
          </w:p>
          <w:p w14:paraId="185095A4" w14:textId="77777777" w:rsidR="00083729" w:rsidRDefault="00083729" w:rsidP="00B06BBD">
            <w:pPr>
              <w:pStyle w:val="NoSpaceBetween"/>
            </w:pPr>
          </w:p>
          <w:p w14:paraId="6689843A" w14:textId="77777777" w:rsidR="00083729" w:rsidRDefault="00083729" w:rsidP="00B06BBD">
            <w:pPr>
              <w:pStyle w:val="NoSpaceBetween"/>
            </w:pPr>
          </w:p>
          <w:tbl>
            <w:tblPr>
              <w:tblW w:w="0" w:type="auto"/>
              <w:tblLook w:val="04A0" w:firstRow="1" w:lastRow="0" w:firstColumn="1" w:lastColumn="0" w:noHBand="0" w:noVBand="1"/>
            </w:tblPr>
            <w:tblGrid>
              <w:gridCol w:w="10775"/>
            </w:tblGrid>
            <w:tr w:rsidR="00083729" w14:paraId="345C36DF" w14:textId="77777777" w:rsidTr="00B06BBD">
              <w:tc>
                <w:tcPr>
                  <w:tcW w:w="10775" w:type="dxa"/>
                  <w:tcBorders>
                    <w:bottom w:val="single" w:sz="4" w:space="0" w:color="A6A6A6" w:themeColor="background1" w:themeShade="A6"/>
                  </w:tcBorders>
                </w:tcPr>
                <w:p w14:paraId="44A28222" w14:textId="77777777" w:rsidR="00083729" w:rsidRDefault="00083729" w:rsidP="00B06BBD">
                  <w:pPr>
                    <w:pStyle w:val="FormHeading"/>
                  </w:pPr>
                  <w:r w:rsidRPr="00AD76B9">
                    <w:rPr>
                      <w:b/>
                    </w:rPr>
                    <w:t>Other Information:</w:t>
                  </w:r>
                  <w:r>
                    <w:t xml:space="preserve"> The search feature is dynamic in nature and is used to search in two ways:</w:t>
                  </w:r>
                </w:p>
                <w:p w14:paraId="29671CC2" w14:textId="2BDA93B0" w:rsidR="00083729" w:rsidRDefault="00083729" w:rsidP="00B06BBD">
                  <w:pPr>
                    <w:pStyle w:val="FormHeading"/>
                  </w:pPr>
                  <w:r>
                    <w:t>1.Any subset string of the Title of the Discussion</w:t>
                  </w:r>
                </w:p>
                <w:p w14:paraId="73C7001C" w14:textId="77777777" w:rsidR="00083729" w:rsidRDefault="00083729" w:rsidP="00B06BBD">
                  <w:pPr>
                    <w:pStyle w:val="FormHeading"/>
                  </w:pPr>
                  <w:r>
                    <w:t>2.By the name of the any existing user of this Website</w:t>
                  </w:r>
                </w:p>
              </w:tc>
            </w:tr>
          </w:tbl>
          <w:p w14:paraId="50B1D6DD" w14:textId="77777777" w:rsidR="00083729" w:rsidRDefault="00083729" w:rsidP="00B06BBD">
            <w:pPr>
              <w:pStyle w:val="NoSpaceBetween"/>
            </w:pPr>
          </w:p>
          <w:p w14:paraId="518CAB8F" w14:textId="77777777" w:rsidR="00083729" w:rsidRDefault="00083729" w:rsidP="00B06BBD">
            <w:pPr>
              <w:pStyle w:val="NoSpaceBetween"/>
            </w:pPr>
          </w:p>
          <w:p w14:paraId="1C9E6D89" w14:textId="77777777" w:rsidR="00083729" w:rsidRDefault="00083729" w:rsidP="00B06BBD"/>
        </w:tc>
      </w:tr>
    </w:tbl>
    <w:p w14:paraId="59CE5543" w14:textId="77777777" w:rsidR="00083729" w:rsidRDefault="00083729" w:rsidP="00AB71CA"/>
    <w:p w14:paraId="1035719F" w14:textId="77777777" w:rsidR="00B06BBD" w:rsidRDefault="00B06BBD" w:rsidP="00AB71CA"/>
    <w:p w14:paraId="198B83EA" w14:textId="77777777" w:rsidR="00D85C6F" w:rsidRDefault="00D85C6F" w:rsidP="00AB71CA"/>
    <w:p w14:paraId="1850677A" w14:textId="77777777" w:rsidR="00D85C6F" w:rsidRDefault="00D85C6F" w:rsidP="00AB71CA"/>
    <w:p w14:paraId="0D90E04D" w14:textId="77777777" w:rsidR="00B06BBD" w:rsidRDefault="00B06BBD" w:rsidP="00AB71CA"/>
    <w:tbl>
      <w:tblPr>
        <w:tblStyle w:val="HostTable"/>
        <w:tblW w:w="0" w:type="auto"/>
        <w:tblLook w:val="04A0" w:firstRow="1" w:lastRow="0" w:firstColumn="1" w:lastColumn="0" w:noHBand="0" w:noVBand="1"/>
      </w:tblPr>
      <w:tblGrid>
        <w:gridCol w:w="10800"/>
      </w:tblGrid>
      <w:tr w:rsidR="00B06BBD" w14:paraId="5995B6CE" w14:textId="77777777" w:rsidTr="00B06BBD">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B06BBD" w14:paraId="05257EF8" w14:textId="77777777" w:rsidTr="00B06BBD">
              <w:tc>
                <w:tcPr>
                  <w:tcW w:w="2615" w:type="dxa"/>
                  <w:shd w:val="clear" w:color="auto" w:fill="F2F2F2" w:themeFill="background1" w:themeFillShade="F2"/>
                  <w:vAlign w:val="bottom"/>
                </w:tcPr>
                <w:p w14:paraId="5113D110" w14:textId="2B2A9882" w:rsidR="00B06BBD" w:rsidRDefault="00B06BBD" w:rsidP="00B06BBD">
                  <w:pPr>
                    <w:pStyle w:val="TopicHeading"/>
                  </w:pPr>
                  <w:r>
                    <w:t>Calendar</w:t>
                  </w:r>
                </w:p>
              </w:tc>
              <w:tc>
                <w:tcPr>
                  <w:tcW w:w="1695" w:type="dxa"/>
                  <w:tcBorders>
                    <w:bottom w:val="single" w:sz="4" w:space="0" w:color="A6A6A6" w:themeColor="background1" w:themeShade="A6"/>
                    <w:right w:val="nil"/>
                  </w:tcBorders>
                  <w:shd w:val="clear" w:color="auto" w:fill="F2F2F2" w:themeFill="background1" w:themeFillShade="F2"/>
                  <w:vAlign w:val="bottom"/>
                </w:tcPr>
                <w:p w14:paraId="004843F5" w14:textId="77777777" w:rsidR="00B06BBD" w:rsidRDefault="00B06BBD" w:rsidP="00B06BBD">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6F63CC1E" w14:textId="77777777" w:rsidR="00B06BBD" w:rsidRDefault="00B06BBD" w:rsidP="00B06BBD"/>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629A8AFE" w14:textId="1C29801B" w:rsidR="00B06BBD" w:rsidRDefault="00B06BBD" w:rsidP="00B06BBD">
                  <w:pPr>
                    <w:pStyle w:val="TableHeadingRight"/>
                  </w:pPr>
                  <w:r>
                    <w:t>As a Teacher</w:t>
                  </w:r>
                </w:p>
              </w:tc>
              <w:tc>
                <w:tcPr>
                  <w:tcW w:w="1320" w:type="dxa"/>
                  <w:tcBorders>
                    <w:left w:val="nil"/>
                    <w:bottom w:val="single" w:sz="4" w:space="0" w:color="A6A6A6" w:themeColor="background1" w:themeShade="A6"/>
                  </w:tcBorders>
                  <w:shd w:val="clear" w:color="auto" w:fill="F2F2F2" w:themeFill="background1" w:themeFillShade="F2"/>
                  <w:vAlign w:val="bottom"/>
                </w:tcPr>
                <w:p w14:paraId="5DD3104F" w14:textId="77777777" w:rsidR="00B06BBD" w:rsidRDefault="00B06BBD" w:rsidP="00B06BBD"/>
              </w:tc>
            </w:tr>
          </w:tbl>
          <w:p w14:paraId="0A84A286" w14:textId="77777777" w:rsidR="00B06BBD" w:rsidRDefault="00B06BBD" w:rsidP="00B06BBD">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B06BBD" w14:paraId="60CFFA09" w14:textId="77777777" w:rsidTr="00B06BBD">
              <w:tc>
                <w:tcPr>
                  <w:tcW w:w="10775" w:type="dxa"/>
                  <w:tcBorders>
                    <w:top w:val="nil"/>
                    <w:bottom w:val="single" w:sz="4" w:space="0" w:color="A6A6A6" w:themeColor="background1" w:themeShade="A6"/>
                  </w:tcBorders>
                </w:tcPr>
                <w:p w14:paraId="1D5BAB86" w14:textId="455C23A9" w:rsidR="00B06BBD" w:rsidRPr="00AB71CA" w:rsidRDefault="00B06BBD" w:rsidP="00B06BBD">
                  <w:pPr>
                    <w:pStyle w:val="FormHeading"/>
                  </w:pPr>
                  <w:r w:rsidRPr="00AD76B9">
                    <w:rPr>
                      <w:b/>
                    </w:rPr>
                    <w:t>Discussion:</w:t>
                  </w:r>
                  <w:r>
                    <w:t xml:space="preserve"> Adding an event, deleting an event and editing an event are the options available to the teacher on this page.</w:t>
                  </w:r>
                </w:p>
              </w:tc>
            </w:tr>
            <w:tr w:rsidR="00B06BBD" w14:paraId="22E1CFBB" w14:textId="77777777" w:rsidTr="00B06BBD">
              <w:tc>
                <w:tcPr>
                  <w:tcW w:w="10775" w:type="dxa"/>
                  <w:tcBorders>
                    <w:top w:val="single" w:sz="4" w:space="0" w:color="A6A6A6" w:themeColor="background1" w:themeShade="A6"/>
                    <w:bottom w:val="single" w:sz="4" w:space="0" w:color="A6A6A6" w:themeColor="background1" w:themeShade="A6"/>
                  </w:tcBorders>
                </w:tcPr>
                <w:p w14:paraId="25B81A9D" w14:textId="77777777" w:rsidR="00B06BBD" w:rsidRDefault="00B06BBD" w:rsidP="00B06BBD"/>
              </w:tc>
            </w:tr>
          </w:tbl>
          <w:p w14:paraId="4BEAF27A" w14:textId="77777777" w:rsidR="00B06BBD" w:rsidRDefault="00B06BBD" w:rsidP="00B06BBD">
            <w:pPr>
              <w:pStyle w:val="NoSpaceBetween"/>
            </w:pPr>
          </w:p>
          <w:p w14:paraId="0F651F58" w14:textId="77777777" w:rsidR="00B06BBD" w:rsidRDefault="00B06BBD" w:rsidP="00B06BBD">
            <w:pPr>
              <w:pStyle w:val="NoSpaceBetween"/>
            </w:pPr>
          </w:p>
          <w:p w14:paraId="35703176" w14:textId="77777777" w:rsidR="00B06BBD" w:rsidRDefault="00B06BBD" w:rsidP="00B06BBD">
            <w:pPr>
              <w:pStyle w:val="NoSpaceBetween"/>
            </w:pPr>
          </w:p>
          <w:tbl>
            <w:tblPr>
              <w:tblW w:w="0" w:type="auto"/>
              <w:tblLook w:val="04A0" w:firstRow="1" w:lastRow="0" w:firstColumn="1" w:lastColumn="0" w:noHBand="0" w:noVBand="1"/>
            </w:tblPr>
            <w:tblGrid>
              <w:gridCol w:w="10775"/>
            </w:tblGrid>
            <w:tr w:rsidR="00B06BBD" w14:paraId="65F73B02" w14:textId="77777777" w:rsidTr="00B06BBD">
              <w:tc>
                <w:tcPr>
                  <w:tcW w:w="10775" w:type="dxa"/>
                  <w:tcBorders>
                    <w:bottom w:val="single" w:sz="4" w:space="0" w:color="A6A6A6" w:themeColor="background1" w:themeShade="A6"/>
                  </w:tcBorders>
                </w:tcPr>
                <w:p w14:paraId="6C2F19A2" w14:textId="6DC670D6" w:rsidR="00B06BBD" w:rsidRDefault="00B06BBD" w:rsidP="00D85C6F">
                  <w:pPr>
                    <w:pStyle w:val="FormHeading"/>
                  </w:pPr>
                  <w:r w:rsidRPr="00AD76B9">
                    <w:rPr>
                      <w:b/>
                    </w:rPr>
                    <w:t>Other Information:</w:t>
                  </w:r>
                  <w:r>
                    <w:t xml:space="preserve"> </w:t>
                  </w:r>
                  <w:r w:rsidR="00D85C6F">
                    <w:t>The privilege of adding, deleting and editing are only given to Teachers and not Students.</w:t>
                  </w:r>
                </w:p>
              </w:tc>
            </w:tr>
          </w:tbl>
          <w:p w14:paraId="589FAFF0" w14:textId="77777777" w:rsidR="00B06BBD" w:rsidRDefault="00B06BBD" w:rsidP="00B06BBD">
            <w:pPr>
              <w:pStyle w:val="NoSpaceBetween"/>
            </w:pPr>
          </w:p>
          <w:p w14:paraId="012D7FD4" w14:textId="77777777" w:rsidR="00B06BBD" w:rsidRDefault="00B06BBD" w:rsidP="00B06BBD">
            <w:pPr>
              <w:pStyle w:val="NoSpaceBetween"/>
            </w:pPr>
          </w:p>
          <w:p w14:paraId="498DA23C" w14:textId="77777777" w:rsidR="00B06BBD" w:rsidRDefault="00B06BBD" w:rsidP="00B06BBD"/>
        </w:tc>
      </w:tr>
    </w:tbl>
    <w:p w14:paraId="09F99775" w14:textId="77777777" w:rsidR="00B06BBD" w:rsidRDefault="00B06BBD" w:rsidP="00AB71CA"/>
    <w:p w14:paraId="4D9ACFD8" w14:textId="77777777" w:rsidR="00D85C6F" w:rsidRDefault="00D85C6F" w:rsidP="00AB71CA"/>
    <w:p w14:paraId="7EB1BF34" w14:textId="77777777" w:rsidR="00D85C6F" w:rsidRDefault="00D85C6F" w:rsidP="00AB71CA"/>
    <w:p w14:paraId="04013C09" w14:textId="77777777" w:rsidR="00D85C6F" w:rsidRDefault="00D85C6F" w:rsidP="00AB71CA"/>
    <w:tbl>
      <w:tblPr>
        <w:tblStyle w:val="HostTable"/>
        <w:tblW w:w="0" w:type="auto"/>
        <w:tblLook w:val="04A0" w:firstRow="1" w:lastRow="0" w:firstColumn="1" w:lastColumn="0" w:noHBand="0" w:noVBand="1"/>
      </w:tblPr>
      <w:tblGrid>
        <w:gridCol w:w="10800"/>
      </w:tblGrid>
      <w:tr w:rsidR="00D85C6F" w14:paraId="4DC44C59" w14:textId="77777777" w:rsidTr="00D85C6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D85C6F" w14:paraId="485CA04B" w14:textId="77777777" w:rsidTr="00D85C6F">
              <w:tc>
                <w:tcPr>
                  <w:tcW w:w="2615" w:type="dxa"/>
                  <w:shd w:val="clear" w:color="auto" w:fill="F2F2F2" w:themeFill="background1" w:themeFillShade="F2"/>
                  <w:vAlign w:val="bottom"/>
                </w:tcPr>
                <w:p w14:paraId="5E7FC17A" w14:textId="77777777" w:rsidR="00D85C6F" w:rsidRDefault="00D85C6F" w:rsidP="00D85C6F">
                  <w:pPr>
                    <w:pStyle w:val="TopicHeading"/>
                  </w:pPr>
                  <w:r>
                    <w:t>Calendar</w:t>
                  </w:r>
                </w:p>
              </w:tc>
              <w:tc>
                <w:tcPr>
                  <w:tcW w:w="1695" w:type="dxa"/>
                  <w:tcBorders>
                    <w:bottom w:val="single" w:sz="4" w:space="0" w:color="A6A6A6" w:themeColor="background1" w:themeShade="A6"/>
                    <w:right w:val="nil"/>
                  </w:tcBorders>
                  <w:shd w:val="clear" w:color="auto" w:fill="F2F2F2" w:themeFill="background1" w:themeFillShade="F2"/>
                  <w:vAlign w:val="bottom"/>
                </w:tcPr>
                <w:p w14:paraId="662E52DD" w14:textId="77777777" w:rsidR="00D85C6F" w:rsidRDefault="00D85C6F" w:rsidP="00D85C6F">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1A2DD78E" w14:textId="77777777" w:rsidR="00D85C6F" w:rsidRDefault="00D85C6F" w:rsidP="00D85C6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6BB3324F" w14:textId="54DD4540" w:rsidR="00D85C6F" w:rsidRDefault="00D85C6F" w:rsidP="00D85C6F">
                  <w:pPr>
                    <w:pStyle w:val="TableHeadingRight"/>
                  </w:pPr>
                  <w:r>
                    <w:t>As a Student</w:t>
                  </w:r>
                </w:p>
              </w:tc>
              <w:tc>
                <w:tcPr>
                  <w:tcW w:w="1320" w:type="dxa"/>
                  <w:tcBorders>
                    <w:left w:val="nil"/>
                    <w:bottom w:val="single" w:sz="4" w:space="0" w:color="A6A6A6" w:themeColor="background1" w:themeShade="A6"/>
                  </w:tcBorders>
                  <w:shd w:val="clear" w:color="auto" w:fill="F2F2F2" w:themeFill="background1" w:themeFillShade="F2"/>
                  <w:vAlign w:val="bottom"/>
                </w:tcPr>
                <w:p w14:paraId="549DE4BA" w14:textId="77777777" w:rsidR="00D85C6F" w:rsidRDefault="00D85C6F" w:rsidP="00D85C6F"/>
              </w:tc>
            </w:tr>
          </w:tbl>
          <w:p w14:paraId="247E263A" w14:textId="77777777" w:rsidR="00D85C6F" w:rsidRDefault="00D85C6F" w:rsidP="00D85C6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D85C6F" w14:paraId="471FF9BF" w14:textId="77777777" w:rsidTr="00D85C6F">
              <w:tc>
                <w:tcPr>
                  <w:tcW w:w="10775" w:type="dxa"/>
                  <w:tcBorders>
                    <w:top w:val="nil"/>
                    <w:bottom w:val="single" w:sz="4" w:space="0" w:color="A6A6A6" w:themeColor="background1" w:themeShade="A6"/>
                  </w:tcBorders>
                </w:tcPr>
                <w:p w14:paraId="168D55C4" w14:textId="309C869F" w:rsidR="00D85C6F" w:rsidRPr="00AB71CA" w:rsidRDefault="00D85C6F" w:rsidP="00D85C6F">
                  <w:pPr>
                    <w:pStyle w:val="FormHeading"/>
                  </w:pPr>
                  <w:r w:rsidRPr="00AD76B9">
                    <w:rPr>
                      <w:b/>
                    </w:rPr>
                    <w:t>Discussion:</w:t>
                  </w:r>
                  <w:r>
                    <w:t xml:space="preserve"> Viewing events added by the Teachers are the sole feature available to user (Student).</w:t>
                  </w:r>
                </w:p>
              </w:tc>
            </w:tr>
            <w:tr w:rsidR="00D85C6F" w14:paraId="5DEBD7A2" w14:textId="77777777" w:rsidTr="00D85C6F">
              <w:tc>
                <w:tcPr>
                  <w:tcW w:w="10775" w:type="dxa"/>
                  <w:tcBorders>
                    <w:top w:val="single" w:sz="4" w:space="0" w:color="A6A6A6" w:themeColor="background1" w:themeShade="A6"/>
                    <w:bottom w:val="single" w:sz="4" w:space="0" w:color="A6A6A6" w:themeColor="background1" w:themeShade="A6"/>
                  </w:tcBorders>
                </w:tcPr>
                <w:p w14:paraId="30BD0169" w14:textId="77777777" w:rsidR="00D85C6F" w:rsidRDefault="00D85C6F" w:rsidP="00D85C6F"/>
              </w:tc>
            </w:tr>
          </w:tbl>
          <w:p w14:paraId="3BBC4E6C" w14:textId="77777777" w:rsidR="00D85C6F" w:rsidRDefault="00D85C6F" w:rsidP="00D85C6F">
            <w:pPr>
              <w:pStyle w:val="NoSpaceBetween"/>
            </w:pPr>
          </w:p>
          <w:p w14:paraId="421966A4" w14:textId="77777777" w:rsidR="00D85C6F" w:rsidRDefault="00D85C6F" w:rsidP="00D85C6F">
            <w:pPr>
              <w:pStyle w:val="NoSpaceBetween"/>
            </w:pPr>
          </w:p>
          <w:p w14:paraId="63838083" w14:textId="77777777" w:rsidR="00D85C6F" w:rsidRDefault="00D85C6F" w:rsidP="00D85C6F">
            <w:pPr>
              <w:pStyle w:val="NoSpaceBetween"/>
            </w:pPr>
          </w:p>
          <w:tbl>
            <w:tblPr>
              <w:tblW w:w="0" w:type="auto"/>
              <w:tblLook w:val="04A0" w:firstRow="1" w:lastRow="0" w:firstColumn="1" w:lastColumn="0" w:noHBand="0" w:noVBand="1"/>
            </w:tblPr>
            <w:tblGrid>
              <w:gridCol w:w="10775"/>
            </w:tblGrid>
            <w:tr w:rsidR="00D85C6F" w14:paraId="00B79374" w14:textId="77777777" w:rsidTr="00D85C6F">
              <w:tc>
                <w:tcPr>
                  <w:tcW w:w="10775" w:type="dxa"/>
                  <w:tcBorders>
                    <w:bottom w:val="single" w:sz="4" w:space="0" w:color="A6A6A6" w:themeColor="background1" w:themeShade="A6"/>
                  </w:tcBorders>
                </w:tcPr>
                <w:p w14:paraId="46E600C0" w14:textId="77777777" w:rsidR="00D85C6F" w:rsidRDefault="00D85C6F" w:rsidP="00D85C6F">
                  <w:pPr>
                    <w:pStyle w:val="FormHeading"/>
                  </w:pPr>
                  <w:r w:rsidRPr="00AD76B9">
                    <w:rPr>
                      <w:b/>
                    </w:rPr>
                    <w:t>Other Information:</w:t>
                  </w:r>
                  <w:r>
                    <w:t xml:space="preserve"> The privilege of adding, deleting and editing are only given to Teachers and not Students.</w:t>
                  </w:r>
                </w:p>
              </w:tc>
            </w:tr>
          </w:tbl>
          <w:p w14:paraId="1DA08A7B" w14:textId="77777777" w:rsidR="00D85C6F" w:rsidRDefault="00D85C6F" w:rsidP="00D85C6F">
            <w:pPr>
              <w:pStyle w:val="NoSpaceBetween"/>
            </w:pPr>
          </w:p>
          <w:p w14:paraId="32ED5326" w14:textId="77777777" w:rsidR="00D85C6F" w:rsidRDefault="00D85C6F" w:rsidP="00D85C6F">
            <w:pPr>
              <w:pStyle w:val="NoSpaceBetween"/>
            </w:pPr>
          </w:p>
          <w:p w14:paraId="559B9C34" w14:textId="77777777" w:rsidR="00D85C6F" w:rsidRDefault="00D85C6F" w:rsidP="00D85C6F"/>
        </w:tc>
      </w:tr>
    </w:tbl>
    <w:p w14:paraId="47248143" w14:textId="77777777" w:rsidR="00D85C6F" w:rsidRDefault="00D85C6F" w:rsidP="00AB71CA"/>
    <w:p w14:paraId="7D8AB530" w14:textId="77777777" w:rsidR="00D85C6F" w:rsidRDefault="00D85C6F" w:rsidP="00AB71CA"/>
    <w:p w14:paraId="4D55E839" w14:textId="77777777" w:rsidR="00D85C6F" w:rsidRDefault="00D85C6F" w:rsidP="00AB71CA"/>
    <w:tbl>
      <w:tblPr>
        <w:tblStyle w:val="HostTable"/>
        <w:tblW w:w="0" w:type="auto"/>
        <w:tblLook w:val="04A0" w:firstRow="1" w:lastRow="0" w:firstColumn="1" w:lastColumn="0" w:noHBand="0" w:noVBand="1"/>
      </w:tblPr>
      <w:tblGrid>
        <w:gridCol w:w="10800"/>
      </w:tblGrid>
      <w:tr w:rsidR="00D85C6F" w14:paraId="29C250BE" w14:textId="77777777" w:rsidTr="00D85C6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D85C6F" w14:paraId="047F05C2" w14:textId="77777777" w:rsidTr="00D85C6F">
              <w:tc>
                <w:tcPr>
                  <w:tcW w:w="2615" w:type="dxa"/>
                  <w:shd w:val="clear" w:color="auto" w:fill="F2F2F2" w:themeFill="background1" w:themeFillShade="F2"/>
                  <w:vAlign w:val="bottom"/>
                </w:tcPr>
                <w:p w14:paraId="7FE54532" w14:textId="0634D58B" w:rsidR="00D85C6F" w:rsidRDefault="00D85C6F" w:rsidP="00D85C6F">
                  <w:pPr>
                    <w:pStyle w:val="TopicHeading"/>
                  </w:pPr>
                  <w:r>
                    <w:t>Help</w:t>
                  </w:r>
                </w:p>
              </w:tc>
              <w:tc>
                <w:tcPr>
                  <w:tcW w:w="1695" w:type="dxa"/>
                  <w:tcBorders>
                    <w:bottom w:val="single" w:sz="4" w:space="0" w:color="A6A6A6" w:themeColor="background1" w:themeShade="A6"/>
                    <w:right w:val="nil"/>
                  </w:tcBorders>
                  <w:shd w:val="clear" w:color="auto" w:fill="F2F2F2" w:themeFill="background1" w:themeFillShade="F2"/>
                  <w:vAlign w:val="bottom"/>
                </w:tcPr>
                <w:p w14:paraId="199C7B4A" w14:textId="77777777" w:rsidR="00D85C6F" w:rsidRDefault="00D85C6F" w:rsidP="00D85C6F">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23327D8E" w14:textId="77777777" w:rsidR="00D85C6F" w:rsidRDefault="00D85C6F" w:rsidP="00D85C6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630788DA" w14:textId="33F0F03E" w:rsidR="00D85C6F" w:rsidRDefault="00D85C6F" w:rsidP="00D85C6F">
                  <w:pPr>
                    <w:pStyle w:val="TableHeadingRight"/>
                  </w:pPr>
                </w:p>
              </w:tc>
              <w:tc>
                <w:tcPr>
                  <w:tcW w:w="1320" w:type="dxa"/>
                  <w:tcBorders>
                    <w:left w:val="nil"/>
                    <w:bottom w:val="single" w:sz="4" w:space="0" w:color="A6A6A6" w:themeColor="background1" w:themeShade="A6"/>
                  </w:tcBorders>
                  <w:shd w:val="clear" w:color="auto" w:fill="F2F2F2" w:themeFill="background1" w:themeFillShade="F2"/>
                  <w:vAlign w:val="bottom"/>
                </w:tcPr>
                <w:p w14:paraId="3319EBFD" w14:textId="77777777" w:rsidR="00D85C6F" w:rsidRDefault="00D85C6F" w:rsidP="00D85C6F"/>
              </w:tc>
            </w:tr>
          </w:tbl>
          <w:p w14:paraId="180C8379" w14:textId="77777777" w:rsidR="00D85C6F" w:rsidRDefault="00D85C6F" w:rsidP="00D85C6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D85C6F" w14:paraId="67B1AAE1" w14:textId="77777777" w:rsidTr="00D85C6F">
              <w:tc>
                <w:tcPr>
                  <w:tcW w:w="10775" w:type="dxa"/>
                  <w:tcBorders>
                    <w:top w:val="nil"/>
                    <w:bottom w:val="single" w:sz="4" w:space="0" w:color="A6A6A6" w:themeColor="background1" w:themeShade="A6"/>
                  </w:tcBorders>
                </w:tcPr>
                <w:p w14:paraId="331C81F0" w14:textId="71706CC5" w:rsidR="00D85C6F" w:rsidRPr="00AB71CA" w:rsidRDefault="00D85C6F" w:rsidP="00D85C6F">
                  <w:pPr>
                    <w:pStyle w:val="FormHeading"/>
                  </w:pPr>
                  <w:r w:rsidRPr="00AD76B9">
                    <w:rPr>
                      <w:b/>
                    </w:rPr>
                    <w:t>Discussion:</w:t>
                  </w:r>
                  <w:r>
                    <w:t xml:space="preserve"> Contacting Information of the developers of this system is provided here.</w:t>
                  </w:r>
                </w:p>
              </w:tc>
            </w:tr>
            <w:tr w:rsidR="00D85C6F" w14:paraId="507CFBF6" w14:textId="77777777" w:rsidTr="00D85C6F">
              <w:tc>
                <w:tcPr>
                  <w:tcW w:w="10775" w:type="dxa"/>
                  <w:tcBorders>
                    <w:top w:val="single" w:sz="4" w:space="0" w:color="A6A6A6" w:themeColor="background1" w:themeShade="A6"/>
                    <w:bottom w:val="single" w:sz="4" w:space="0" w:color="A6A6A6" w:themeColor="background1" w:themeShade="A6"/>
                  </w:tcBorders>
                </w:tcPr>
                <w:p w14:paraId="25F559A6" w14:textId="77777777" w:rsidR="00D85C6F" w:rsidRDefault="00D85C6F" w:rsidP="00D85C6F"/>
              </w:tc>
            </w:tr>
          </w:tbl>
          <w:p w14:paraId="65DAF138" w14:textId="77777777" w:rsidR="00D85C6F" w:rsidRDefault="00D85C6F" w:rsidP="00D85C6F">
            <w:pPr>
              <w:pStyle w:val="NoSpaceBetween"/>
            </w:pPr>
          </w:p>
          <w:p w14:paraId="1B64DDEB" w14:textId="77777777" w:rsidR="00D85C6F" w:rsidRDefault="00D85C6F" w:rsidP="00D85C6F">
            <w:pPr>
              <w:pStyle w:val="NoSpaceBetween"/>
            </w:pPr>
          </w:p>
          <w:p w14:paraId="07A23B6B" w14:textId="77777777" w:rsidR="00D85C6F" w:rsidRDefault="00D85C6F" w:rsidP="00D85C6F">
            <w:pPr>
              <w:pStyle w:val="NoSpaceBetween"/>
            </w:pPr>
          </w:p>
          <w:tbl>
            <w:tblPr>
              <w:tblW w:w="0" w:type="auto"/>
              <w:tblLook w:val="04A0" w:firstRow="1" w:lastRow="0" w:firstColumn="1" w:lastColumn="0" w:noHBand="0" w:noVBand="1"/>
            </w:tblPr>
            <w:tblGrid>
              <w:gridCol w:w="10775"/>
            </w:tblGrid>
            <w:tr w:rsidR="00D85C6F" w14:paraId="02253E37" w14:textId="77777777" w:rsidTr="00D85C6F">
              <w:tc>
                <w:tcPr>
                  <w:tcW w:w="10775" w:type="dxa"/>
                  <w:tcBorders>
                    <w:bottom w:val="single" w:sz="4" w:space="0" w:color="A6A6A6" w:themeColor="background1" w:themeShade="A6"/>
                  </w:tcBorders>
                </w:tcPr>
                <w:p w14:paraId="75CE3070" w14:textId="6C504BD9" w:rsidR="00D85C6F" w:rsidRDefault="00D85C6F" w:rsidP="00D85C6F">
                  <w:pPr>
                    <w:pStyle w:val="FormHeading"/>
                  </w:pPr>
                  <w:r w:rsidRPr="00AD76B9">
                    <w:rPr>
                      <w:b/>
                    </w:rPr>
                    <w:t>Other Information:</w:t>
                  </w:r>
                  <w:r>
                    <w:t xml:space="preserve"> Anyone having any problem with the working can report either to the admin or the can contact to the developers of whom the link is provided.</w:t>
                  </w:r>
                </w:p>
              </w:tc>
            </w:tr>
          </w:tbl>
          <w:p w14:paraId="69D06B77" w14:textId="77777777" w:rsidR="00D85C6F" w:rsidRDefault="00D85C6F" w:rsidP="00D85C6F">
            <w:pPr>
              <w:pStyle w:val="NoSpaceBetween"/>
            </w:pPr>
          </w:p>
          <w:p w14:paraId="7BB7A9DE" w14:textId="77777777" w:rsidR="00D85C6F" w:rsidRDefault="00D85C6F" w:rsidP="00D85C6F">
            <w:pPr>
              <w:pStyle w:val="NoSpaceBetween"/>
            </w:pPr>
          </w:p>
          <w:p w14:paraId="4FFCA13C" w14:textId="77777777" w:rsidR="00D85C6F" w:rsidRDefault="00D85C6F" w:rsidP="00D85C6F"/>
        </w:tc>
      </w:tr>
    </w:tbl>
    <w:p w14:paraId="73BAC139" w14:textId="77777777" w:rsidR="00D85C6F" w:rsidRDefault="00D85C6F" w:rsidP="00AB71CA"/>
    <w:p w14:paraId="480FA2A9" w14:textId="77777777" w:rsidR="00790224" w:rsidRDefault="00790224" w:rsidP="00AB71CA"/>
    <w:p w14:paraId="1ADFFDF3" w14:textId="77777777" w:rsidR="00790224" w:rsidRDefault="00790224" w:rsidP="00AB71CA"/>
    <w:tbl>
      <w:tblPr>
        <w:tblStyle w:val="HostTable"/>
        <w:tblW w:w="0" w:type="auto"/>
        <w:tblLook w:val="04A0" w:firstRow="1" w:lastRow="0" w:firstColumn="1" w:lastColumn="0" w:noHBand="0" w:noVBand="1"/>
      </w:tblPr>
      <w:tblGrid>
        <w:gridCol w:w="10800"/>
      </w:tblGrid>
      <w:tr w:rsidR="00790224" w14:paraId="15A412F5" w14:textId="77777777" w:rsidTr="00A636C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790224" w14:paraId="5DA66149" w14:textId="77777777" w:rsidTr="00A636CF">
              <w:tc>
                <w:tcPr>
                  <w:tcW w:w="2615" w:type="dxa"/>
                  <w:shd w:val="clear" w:color="auto" w:fill="F2F2F2" w:themeFill="background1" w:themeFillShade="F2"/>
                  <w:vAlign w:val="bottom"/>
                </w:tcPr>
                <w:p w14:paraId="002CB4D8" w14:textId="40CA61F6" w:rsidR="00790224" w:rsidRDefault="00790224" w:rsidP="00A636CF">
                  <w:pPr>
                    <w:pStyle w:val="TopicHeading"/>
                  </w:pPr>
                  <w:r>
                    <w:t>User Dropdown</w:t>
                  </w:r>
                </w:p>
              </w:tc>
              <w:tc>
                <w:tcPr>
                  <w:tcW w:w="1695" w:type="dxa"/>
                  <w:tcBorders>
                    <w:bottom w:val="single" w:sz="4" w:space="0" w:color="A6A6A6" w:themeColor="background1" w:themeShade="A6"/>
                    <w:right w:val="nil"/>
                  </w:tcBorders>
                  <w:shd w:val="clear" w:color="auto" w:fill="F2F2F2" w:themeFill="background1" w:themeFillShade="F2"/>
                  <w:vAlign w:val="bottom"/>
                </w:tcPr>
                <w:p w14:paraId="4E226310" w14:textId="77777777" w:rsidR="00790224" w:rsidRDefault="00790224" w:rsidP="00A636CF">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183F372E" w14:textId="77777777" w:rsidR="00790224" w:rsidRDefault="00790224" w:rsidP="00A636C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4C34A3D2" w14:textId="4827F670" w:rsidR="00790224" w:rsidRDefault="00790224" w:rsidP="00A636CF">
                  <w:pPr>
                    <w:pStyle w:val="TableHeadingRight"/>
                  </w:pPr>
                </w:p>
              </w:tc>
              <w:tc>
                <w:tcPr>
                  <w:tcW w:w="1320" w:type="dxa"/>
                  <w:tcBorders>
                    <w:left w:val="nil"/>
                    <w:bottom w:val="single" w:sz="4" w:space="0" w:color="A6A6A6" w:themeColor="background1" w:themeShade="A6"/>
                  </w:tcBorders>
                  <w:shd w:val="clear" w:color="auto" w:fill="F2F2F2" w:themeFill="background1" w:themeFillShade="F2"/>
                  <w:vAlign w:val="bottom"/>
                </w:tcPr>
                <w:p w14:paraId="1A7D8D67" w14:textId="77777777" w:rsidR="00790224" w:rsidRDefault="00790224" w:rsidP="00A636CF"/>
              </w:tc>
            </w:tr>
          </w:tbl>
          <w:p w14:paraId="52EF288D" w14:textId="77777777" w:rsidR="00790224" w:rsidRDefault="00790224" w:rsidP="00A636C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790224" w14:paraId="096D7DAD" w14:textId="77777777" w:rsidTr="00A636CF">
              <w:tc>
                <w:tcPr>
                  <w:tcW w:w="10775" w:type="dxa"/>
                  <w:tcBorders>
                    <w:top w:val="nil"/>
                    <w:bottom w:val="single" w:sz="4" w:space="0" w:color="A6A6A6" w:themeColor="background1" w:themeShade="A6"/>
                  </w:tcBorders>
                </w:tcPr>
                <w:p w14:paraId="3BF38CCE" w14:textId="6798552B" w:rsidR="00790224" w:rsidRPr="00AB71CA" w:rsidRDefault="00790224" w:rsidP="00790224">
                  <w:pPr>
                    <w:pStyle w:val="FormHeading"/>
                  </w:pPr>
                  <w:r w:rsidRPr="00AD76B9">
                    <w:rPr>
                      <w:b/>
                    </w:rPr>
                    <w:t>Discussion:</w:t>
                  </w:r>
                  <w:r>
                    <w:t xml:space="preserve"> </w:t>
                  </w:r>
                  <w:r>
                    <w:t>Changing the password and logging out are the options available here.</w:t>
                  </w:r>
                </w:p>
              </w:tc>
            </w:tr>
            <w:tr w:rsidR="00790224" w14:paraId="33440546" w14:textId="77777777" w:rsidTr="00A636CF">
              <w:tc>
                <w:tcPr>
                  <w:tcW w:w="10775" w:type="dxa"/>
                  <w:tcBorders>
                    <w:top w:val="single" w:sz="4" w:space="0" w:color="A6A6A6" w:themeColor="background1" w:themeShade="A6"/>
                    <w:bottom w:val="single" w:sz="4" w:space="0" w:color="A6A6A6" w:themeColor="background1" w:themeShade="A6"/>
                  </w:tcBorders>
                </w:tcPr>
                <w:p w14:paraId="487B0A39" w14:textId="77777777" w:rsidR="00790224" w:rsidRDefault="00790224" w:rsidP="00A636CF"/>
              </w:tc>
            </w:tr>
          </w:tbl>
          <w:p w14:paraId="538B1CBB" w14:textId="77777777" w:rsidR="00790224" w:rsidRDefault="00790224" w:rsidP="00A636CF">
            <w:pPr>
              <w:pStyle w:val="NoSpaceBetween"/>
            </w:pPr>
          </w:p>
          <w:p w14:paraId="1ADA04A8" w14:textId="77777777" w:rsidR="00790224" w:rsidRDefault="00790224" w:rsidP="00A636CF">
            <w:pPr>
              <w:pStyle w:val="NoSpaceBetween"/>
            </w:pPr>
          </w:p>
          <w:p w14:paraId="38F168E3" w14:textId="77777777" w:rsidR="00790224" w:rsidRDefault="00790224" w:rsidP="00A636CF">
            <w:pPr>
              <w:pStyle w:val="NoSpaceBetween"/>
            </w:pPr>
          </w:p>
          <w:tbl>
            <w:tblPr>
              <w:tblW w:w="0" w:type="auto"/>
              <w:tblLook w:val="04A0" w:firstRow="1" w:lastRow="0" w:firstColumn="1" w:lastColumn="0" w:noHBand="0" w:noVBand="1"/>
            </w:tblPr>
            <w:tblGrid>
              <w:gridCol w:w="10775"/>
            </w:tblGrid>
            <w:tr w:rsidR="00790224" w14:paraId="78826334" w14:textId="77777777" w:rsidTr="00A636CF">
              <w:tc>
                <w:tcPr>
                  <w:tcW w:w="10775" w:type="dxa"/>
                  <w:tcBorders>
                    <w:bottom w:val="single" w:sz="4" w:space="0" w:color="A6A6A6" w:themeColor="background1" w:themeShade="A6"/>
                  </w:tcBorders>
                </w:tcPr>
                <w:p w14:paraId="2051ADB9" w14:textId="233FC2CA" w:rsidR="00790224" w:rsidRDefault="00790224" w:rsidP="00790224">
                  <w:pPr>
                    <w:pStyle w:val="FormHeading"/>
                  </w:pPr>
                  <w:r w:rsidRPr="00AD76B9">
                    <w:rPr>
                      <w:b/>
                    </w:rPr>
                    <w:t>Other Information:</w:t>
                  </w:r>
                  <w:r>
                    <w:t xml:space="preserve"> </w:t>
                  </w:r>
                  <w:r>
                    <w:t>The user may chan</w:t>
                  </w:r>
                  <w:r w:rsidR="00702116">
                    <w:t>ge his/her password on his will</w:t>
                  </w:r>
                  <w:bookmarkStart w:id="0" w:name="_GoBack"/>
                  <w:bookmarkEnd w:id="0"/>
                  <w:r>
                    <w:t>.</w:t>
                  </w:r>
                </w:p>
              </w:tc>
            </w:tr>
          </w:tbl>
          <w:p w14:paraId="3D24A94B" w14:textId="77777777" w:rsidR="00790224" w:rsidRDefault="00790224" w:rsidP="00A636CF">
            <w:pPr>
              <w:pStyle w:val="NoSpaceBetween"/>
            </w:pPr>
          </w:p>
          <w:p w14:paraId="427F6F33" w14:textId="77777777" w:rsidR="00790224" w:rsidRDefault="00790224" w:rsidP="00A636CF">
            <w:pPr>
              <w:pStyle w:val="NoSpaceBetween"/>
            </w:pPr>
          </w:p>
          <w:p w14:paraId="2DD9BFE9" w14:textId="77777777" w:rsidR="00790224" w:rsidRDefault="00790224" w:rsidP="00A636CF"/>
        </w:tc>
      </w:tr>
    </w:tbl>
    <w:p w14:paraId="1E1E0183" w14:textId="77777777" w:rsidR="00790224" w:rsidRDefault="00790224" w:rsidP="00AB71CA"/>
    <w:p w14:paraId="31C692EA" w14:textId="77777777" w:rsidR="00790224" w:rsidRDefault="00790224" w:rsidP="00AB71CA"/>
    <w:p w14:paraId="29FEF7B2" w14:textId="77777777" w:rsidR="00790224" w:rsidRDefault="00790224" w:rsidP="00AB71CA"/>
    <w:p w14:paraId="35713597" w14:textId="77777777" w:rsidR="00790224" w:rsidRDefault="00790224" w:rsidP="00AB71CA"/>
    <w:p w14:paraId="4FA0738B" w14:textId="77777777" w:rsidR="00790224" w:rsidRDefault="00790224" w:rsidP="00790224"/>
    <w:tbl>
      <w:tblPr>
        <w:tblStyle w:val="HostTable"/>
        <w:tblW w:w="0" w:type="auto"/>
        <w:tblLook w:val="04A0" w:firstRow="1" w:lastRow="0" w:firstColumn="1" w:lastColumn="0" w:noHBand="0" w:noVBand="1"/>
      </w:tblPr>
      <w:tblGrid>
        <w:gridCol w:w="10800"/>
      </w:tblGrid>
      <w:tr w:rsidR="00790224" w14:paraId="590DBDFA" w14:textId="77777777" w:rsidTr="00A636C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790224" w14:paraId="5CB014B2" w14:textId="77777777" w:rsidTr="00A636CF">
              <w:tc>
                <w:tcPr>
                  <w:tcW w:w="2615" w:type="dxa"/>
                  <w:shd w:val="clear" w:color="auto" w:fill="F2F2F2" w:themeFill="background1" w:themeFillShade="F2"/>
                  <w:vAlign w:val="bottom"/>
                </w:tcPr>
                <w:p w14:paraId="597D7AE1" w14:textId="0865F126" w:rsidR="00790224" w:rsidRDefault="00790224" w:rsidP="00A636CF">
                  <w:pPr>
                    <w:pStyle w:val="TopicHeading"/>
                  </w:pPr>
                  <w:r>
                    <w:t>Change Password</w:t>
                  </w:r>
                </w:p>
              </w:tc>
              <w:tc>
                <w:tcPr>
                  <w:tcW w:w="1695" w:type="dxa"/>
                  <w:tcBorders>
                    <w:bottom w:val="single" w:sz="4" w:space="0" w:color="A6A6A6" w:themeColor="background1" w:themeShade="A6"/>
                    <w:right w:val="nil"/>
                  </w:tcBorders>
                  <w:shd w:val="clear" w:color="auto" w:fill="F2F2F2" w:themeFill="background1" w:themeFillShade="F2"/>
                  <w:vAlign w:val="bottom"/>
                </w:tcPr>
                <w:p w14:paraId="3DDFEC58" w14:textId="49E0E218" w:rsidR="00790224" w:rsidRDefault="00790224" w:rsidP="00A636CF">
                  <w:pPr>
                    <w:pStyle w:val="TableHeadingRight"/>
                  </w:pPr>
                  <w:r>
                    <w:t>Old Password</w:t>
                  </w: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527AC74E" w14:textId="77777777" w:rsidR="00790224" w:rsidRDefault="00790224" w:rsidP="00A636C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4B3CE549" w14:textId="534EA1C3" w:rsidR="00790224" w:rsidRDefault="00790224" w:rsidP="00A636CF">
                  <w:pPr>
                    <w:pStyle w:val="TableHeadingRight"/>
                  </w:pPr>
                  <w:r>
                    <w:t>New Password</w:t>
                  </w:r>
                </w:p>
              </w:tc>
              <w:tc>
                <w:tcPr>
                  <w:tcW w:w="1320" w:type="dxa"/>
                  <w:tcBorders>
                    <w:left w:val="nil"/>
                    <w:bottom w:val="single" w:sz="4" w:space="0" w:color="A6A6A6" w:themeColor="background1" w:themeShade="A6"/>
                  </w:tcBorders>
                  <w:shd w:val="clear" w:color="auto" w:fill="F2F2F2" w:themeFill="background1" w:themeFillShade="F2"/>
                  <w:vAlign w:val="bottom"/>
                </w:tcPr>
                <w:p w14:paraId="7A34F536" w14:textId="77777777" w:rsidR="00790224" w:rsidRDefault="00790224" w:rsidP="00A636CF"/>
              </w:tc>
            </w:tr>
          </w:tbl>
          <w:p w14:paraId="6A16E912" w14:textId="77777777" w:rsidR="00790224" w:rsidRDefault="00790224" w:rsidP="00A636C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790224" w14:paraId="50B28C8D" w14:textId="77777777" w:rsidTr="00A636CF">
              <w:tc>
                <w:tcPr>
                  <w:tcW w:w="10775" w:type="dxa"/>
                  <w:tcBorders>
                    <w:top w:val="nil"/>
                    <w:bottom w:val="single" w:sz="4" w:space="0" w:color="A6A6A6" w:themeColor="background1" w:themeShade="A6"/>
                  </w:tcBorders>
                </w:tcPr>
                <w:p w14:paraId="0BF853C6" w14:textId="4DCE8B35" w:rsidR="00790224" w:rsidRPr="00AB71CA" w:rsidRDefault="00790224" w:rsidP="00790224">
                  <w:pPr>
                    <w:pStyle w:val="FormHeading"/>
                  </w:pPr>
                  <w:r w:rsidRPr="00AD76B9">
                    <w:rPr>
                      <w:b/>
                    </w:rPr>
                    <w:t>Discussion:</w:t>
                  </w:r>
                  <w:r>
                    <w:t xml:space="preserve"> Changing the password </w:t>
                  </w:r>
                  <w:r>
                    <w:t>requires the old password and the new password inputs from the user</w:t>
                  </w:r>
                  <w:r>
                    <w:t>.</w:t>
                  </w:r>
                </w:p>
              </w:tc>
            </w:tr>
            <w:tr w:rsidR="00790224" w14:paraId="2160C791" w14:textId="77777777" w:rsidTr="00A636CF">
              <w:tc>
                <w:tcPr>
                  <w:tcW w:w="10775" w:type="dxa"/>
                  <w:tcBorders>
                    <w:top w:val="single" w:sz="4" w:space="0" w:color="A6A6A6" w:themeColor="background1" w:themeShade="A6"/>
                    <w:bottom w:val="single" w:sz="4" w:space="0" w:color="A6A6A6" w:themeColor="background1" w:themeShade="A6"/>
                  </w:tcBorders>
                </w:tcPr>
                <w:p w14:paraId="6CC6CAD9" w14:textId="77777777" w:rsidR="00790224" w:rsidRDefault="00790224" w:rsidP="00A636CF"/>
              </w:tc>
            </w:tr>
          </w:tbl>
          <w:p w14:paraId="18D4CC56" w14:textId="77777777" w:rsidR="00790224" w:rsidRDefault="00790224" w:rsidP="00A636CF">
            <w:pPr>
              <w:pStyle w:val="NoSpaceBetween"/>
            </w:pPr>
          </w:p>
          <w:p w14:paraId="36AFBDBC" w14:textId="77777777" w:rsidR="00790224" w:rsidRDefault="00790224" w:rsidP="00A636CF">
            <w:pPr>
              <w:pStyle w:val="NoSpaceBetween"/>
            </w:pPr>
          </w:p>
          <w:p w14:paraId="0F0E9B82" w14:textId="77777777" w:rsidR="00790224" w:rsidRDefault="00790224" w:rsidP="00A636CF">
            <w:pPr>
              <w:pStyle w:val="NoSpaceBetween"/>
            </w:pPr>
          </w:p>
          <w:tbl>
            <w:tblPr>
              <w:tblW w:w="0" w:type="auto"/>
              <w:tblLook w:val="04A0" w:firstRow="1" w:lastRow="0" w:firstColumn="1" w:lastColumn="0" w:noHBand="0" w:noVBand="1"/>
            </w:tblPr>
            <w:tblGrid>
              <w:gridCol w:w="10775"/>
            </w:tblGrid>
            <w:tr w:rsidR="00790224" w14:paraId="7DB586FF" w14:textId="77777777" w:rsidTr="00A636CF">
              <w:tc>
                <w:tcPr>
                  <w:tcW w:w="10775" w:type="dxa"/>
                  <w:tcBorders>
                    <w:bottom w:val="single" w:sz="4" w:space="0" w:color="A6A6A6" w:themeColor="background1" w:themeShade="A6"/>
                  </w:tcBorders>
                </w:tcPr>
                <w:p w14:paraId="3E708545" w14:textId="2AEE5DEC" w:rsidR="00790224" w:rsidRDefault="00790224" w:rsidP="00790224">
                  <w:pPr>
                    <w:pStyle w:val="FormHeading"/>
                  </w:pPr>
                  <w:r w:rsidRPr="00AD76B9">
                    <w:rPr>
                      <w:b/>
                    </w:rPr>
                    <w:t>Other Information:</w:t>
                  </w:r>
                  <w:r>
                    <w:t xml:space="preserve"> </w:t>
                  </w:r>
                  <w:r>
                    <w:t>Change password is an extended feature of this website in order to facilitate to the users to keep such passwords which they can easily remember or can change periodically.</w:t>
                  </w:r>
                </w:p>
              </w:tc>
            </w:tr>
          </w:tbl>
          <w:p w14:paraId="3808EA29" w14:textId="77777777" w:rsidR="00790224" w:rsidRDefault="00790224" w:rsidP="00A636CF">
            <w:pPr>
              <w:pStyle w:val="NoSpaceBetween"/>
            </w:pPr>
          </w:p>
          <w:p w14:paraId="490BF4BF" w14:textId="77777777" w:rsidR="00790224" w:rsidRDefault="00790224" w:rsidP="00A636CF">
            <w:pPr>
              <w:pStyle w:val="NoSpaceBetween"/>
            </w:pPr>
          </w:p>
          <w:p w14:paraId="6AB912A9" w14:textId="77777777" w:rsidR="00790224" w:rsidRDefault="00790224" w:rsidP="00A636CF"/>
        </w:tc>
      </w:tr>
    </w:tbl>
    <w:p w14:paraId="5321B819" w14:textId="77777777" w:rsidR="00790224" w:rsidRDefault="00790224" w:rsidP="00AB71CA"/>
    <w:p w14:paraId="1595FF61" w14:textId="77777777" w:rsidR="00790224" w:rsidRDefault="00790224" w:rsidP="00AB71CA"/>
    <w:p w14:paraId="3672DB25" w14:textId="77777777" w:rsidR="00790224" w:rsidRDefault="00790224" w:rsidP="00AB71CA"/>
    <w:p w14:paraId="1AF2133B" w14:textId="77777777" w:rsidR="00790224" w:rsidRDefault="00790224" w:rsidP="00790224"/>
    <w:tbl>
      <w:tblPr>
        <w:tblStyle w:val="HostTable"/>
        <w:tblW w:w="0" w:type="auto"/>
        <w:tblLook w:val="04A0" w:firstRow="1" w:lastRow="0" w:firstColumn="1" w:lastColumn="0" w:noHBand="0" w:noVBand="1"/>
      </w:tblPr>
      <w:tblGrid>
        <w:gridCol w:w="10800"/>
      </w:tblGrid>
      <w:tr w:rsidR="00790224" w14:paraId="79EBEE48" w14:textId="77777777" w:rsidTr="00A636CF">
        <w:tc>
          <w:tcPr>
            <w:tcW w:w="10800" w:type="dxa"/>
          </w:tcPr>
          <w:tbl>
            <w:tblPr>
              <w:tblW w:w="0" w:type="auto"/>
              <w:tblBorders>
                <w:bottom w:val="single" w:sz="4" w:space="0" w:color="A6A6A6" w:themeColor="background1" w:themeShade="A6"/>
              </w:tblBorders>
              <w:tblLook w:val="04A0" w:firstRow="1" w:lastRow="0" w:firstColumn="1" w:lastColumn="0" w:noHBand="0" w:noVBand="1"/>
            </w:tblPr>
            <w:tblGrid>
              <w:gridCol w:w="2615"/>
              <w:gridCol w:w="1695"/>
              <w:gridCol w:w="3165"/>
              <w:gridCol w:w="1980"/>
              <w:gridCol w:w="1320"/>
            </w:tblGrid>
            <w:tr w:rsidR="00790224" w14:paraId="3A881CD9" w14:textId="77777777" w:rsidTr="00A636CF">
              <w:tc>
                <w:tcPr>
                  <w:tcW w:w="2615" w:type="dxa"/>
                  <w:shd w:val="clear" w:color="auto" w:fill="F2F2F2" w:themeFill="background1" w:themeFillShade="F2"/>
                  <w:vAlign w:val="bottom"/>
                </w:tcPr>
                <w:p w14:paraId="53D875CE" w14:textId="770D8B63" w:rsidR="00790224" w:rsidRDefault="00790224" w:rsidP="00A636CF">
                  <w:pPr>
                    <w:pStyle w:val="TopicHeading"/>
                  </w:pPr>
                  <w:r>
                    <w:t>Logout</w:t>
                  </w:r>
                </w:p>
              </w:tc>
              <w:tc>
                <w:tcPr>
                  <w:tcW w:w="1695" w:type="dxa"/>
                  <w:tcBorders>
                    <w:bottom w:val="single" w:sz="4" w:space="0" w:color="A6A6A6" w:themeColor="background1" w:themeShade="A6"/>
                    <w:right w:val="nil"/>
                  </w:tcBorders>
                  <w:shd w:val="clear" w:color="auto" w:fill="F2F2F2" w:themeFill="background1" w:themeFillShade="F2"/>
                  <w:vAlign w:val="bottom"/>
                </w:tcPr>
                <w:p w14:paraId="322C4298" w14:textId="77777777" w:rsidR="00790224" w:rsidRDefault="00790224" w:rsidP="00A636CF">
                  <w:pPr>
                    <w:pStyle w:val="TableHeadingRight"/>
                  </w:pPr>
                </w:p>
              </w:tc>
              <w:tc>
                <w:tcPr>
                  <w:tcW w:w="3165" w:type="dxa"/>
                  <w:tcBorders>
                    <w:left w:val="nil"/>
                    <w:bottom w:val="single" w:sz="4" w:space="0" w:color="A6A6A6" w:themeColor="background1" w:themeShade="A6"/>
                    <w:right w:val="nil"/>
                  </w:tcBorders>
                  <w:shd w:val="clear" w:color="auto" w:fill="F2F2F2" w:themeFill="background1" w:themeFillShade="F2"/>
                  <w:vAlign w:val="bottom"/>
                </w:tcPr>
                <w:p w14:paraId="67038421" w14:textId="77777777" w:rsidR="00790224" w:rsidRDefault="00790224" w:rsidP="00A636CF"/>
              </w:tc>
              <w:tc>
                <w:tcPr>
                  <w:tcW w:w="1980" w:type="dxa"/>
                  <w:tcBorders>
                    <w:left w:val="nil"/>
                    <w:bottom w:val="single" w:sz="4" w:space="0" w:color="A6A6A6" w:themeColor="background1" w:themeShade="A6"/>
                    <w:right w:val="nil"/>
                  </w:tcBorders>
                  <w:shd w:val="clear" w:color="auto" w:fill="F2F2F2" w:themeFill="background1" w:themeFillShade="F2"/>
                  <w:vAlign w:val="bottom"/>
                </w:tcPr>
                <w:p w14:paraId="0CF0C7B3" w14:textId="77777777" w:rsidR="00790224" w:rsidRDefault="00790224" w:rsidP="00A636CF">
                  <w:pPr>
                    <w:pStyle w:val="TableHeadingRight"/>
                  </w:pPr>
                </w:p>
              </w:tc>
              <w:tc>
                <w:tcPr>
                  <w:tcW w:w="1320" w:type="dxa"/>
                  <w:tcBorders>
                    <w:left w:val="nil"/>
                    <w:bottom w:val="single" w:sz="4" w:space="0" w:color="A6A6A6" w:themeColor="background1" w:themeShade="A6"/>
                  </w:tcBorders>
                  <w:shd w:val="clear" w:color="auto" w:fill="F2F2F2" w:themeFill="background1" w:themeFillShade="F2"/>
                  <w:vAlign w:val="bottom"/>
                </w:tcPr>
                <w:p w14:paraId="0C29CC1D" w14:textId="77777777" w:rsidR="00790224" w:rsidRDefault="00790224" w:rsidP="00A636CF"/>
              </w:tc>
            </w:tr>
          </w:tbl>
          <w:p w14:paraId="12C78009" w14:textId="77777777" w:rsidR="00790224" w:rsidRDefault="00790224" w:rsidP="00A636CF">
            <w:pPr>
              <w:pStyle w:val="NoSpaceBetween"/>
            </w:pPr>
          </w:p>
          <w:tbl>
            <w:tblPr>
              <w:tblW w:w="0" w:type="auto"/>
              <w:tblBorders>
                <w:insideH w:val="single" w:sz="4" w:space="0" w:color="A6A6A6" w:themeColor="background1" w:themeShade="A6"/>
              </w:tblBorders>
              <w:tblLook w:val="04A0" w:firstRow="1" w:lastRow="0" w:firstColumn="1" w:lastColumn="0" w:noHBand="0" w:noVBand="1"/>
            </w:tblPr>
            <w:tblGrid>
              <w:gridCol w:w="10775"/>
            </w:tblGrid>
            <w:tr w:rsidR="00790224" w14:paraId="0D26AD73" w14:textId="77777777" w:rsidTr="00A636CF">
              <w:tc>
                <w:tcPr>
                  <w:tcW w:w="10775" w:type="dxa"/>
                  <w:tcBorders>
                    <w:top w:val="nil"/>
                    <w:bottom w:val="single" w:sz="4" w:space="0" w:color="A6A6A6" w:themeColor="background1" w:themeShade="A6"/>
                  </w:tcBorders>
                </w:tcPr>
                <w:p w14:paraId="0A878C86" w14:textId="601DFBDF" w:rsidR="00790224" w:rsidRPr="00AB71CA" w:rsidRDefault="00790224" w:rsidP="00790224">
                  <w:pPr>
                    <w:pStyle w:val="FormHeading"/>
                  </w:pPr>
                  <w:r w:rsidRPr="00AD76B9">
                    <w:rPr>
                      <w:b/>
                    </w:rPr>
                    <w:t>Discussion:</w:t>
                  </w:r>
                  <w:r>
                    <w:t xml:space="preserve"> </w:t>
                  </w:r>
                  <w:r>
                    <w:t>Used for logging out the session of the user.</w:t>
                  </w:r>
                </w:p>
              </w:tc>
            </w:tr>
            <w:tr w:rsidR="00790224" w14:paraId="5C5042B9" w14:textId="77777777" w:rsidTr="00A636CF">
              <w:tc>
                <w:tcPr>
                  <w:tcW w:w="10775" w:type="dxa"/>
                  <w:tcBorders>
                    <w:top w:val="single" w:sz="4" w:space="0" w:color="A6A6A6" w:themeColor="background1" w:themeShade="A6"/>
                    <w:bottom w:val="single" w:sz="4" w:space="0" w:color="A6A6A6" w:themeColor="background1" w:themeShade="A6"/>
                  </w:tcBorders>
                </w:tcPr>
                <w:p w14:paraId="1FD8D42B" w14:textId="77777777" w:rsidR="00790224" w:rsidRDefault="00790224" w:rsidP="00A636CF"/>
              </w:tc>
            </w:tr>
          </w:tbl>
          <w:p w14:paraId="0E1C8987" w14:textId="77777777" w:rsidR="00790224" w:rsidRDefault="00790224" w:rsidP="00A636CF">
            <w:pPr>
              <w:pStyle w:val="NoSpaceBetween"/>
            </w:pPr>
          </w:p>
          <w:p w14:paraId="77D4BD1B" w14:textId="77777777" w:rsidR="00790224" w:rsidRDefault="00790224" w:rsidP="00A636CF">
            <w:pPr>
              <w:pStyle w:val="NoSpaceBetween"/>
            </w:pPr>
          </w:p>
          <w:p w14:paraId="3767B66F" w14:textId="77777777" w:rsidR="00790224" w:rsidRDefault="00790224" w:rsidP="00A636CF">
            <w:pPr>
              <w:pStyle w:val="NoSpaceBetween"/>
            </w:pPr>
          </w:p>
          <w:tbl>
            <w:tblPr>
              <w:tblW w:w="0" w:type="auto"/>
              <w:tblLook w:val="04A0" w:firstRow="1" w:lastRow="0" w:firstColumn="1" w:lastColumn="0" w:noHBand="0" w:noVBand="1"/>
            </w:tblPr>
            <w:tblGrid>
              <w:gridCol w:w="10775"/>
            </w:tblGrid>
            <w:tr w:rsidR="00790224" w14:paraId="32617EE5" w14:textId="77777777" w:rsidTr="00A636CF">
              <w:tc>
                <w:tcPr>
                  <w:tcW w:w="10775" w:type="dxa"/>
                  <w:tcBorders>
                    <w:bottom w:val="single" w:sz="4" w:space="0" w:color="A6A6A6" w:themeColor="background1" w:themeShade="A6"/>
                  </w:tcBorders>
                </w:tcPr>
                <w:p w14:paraId="20CEA375" w14:textId="79547B7E" w:rsidR="00790224" w:rsidRPr="00702116" w:rsidRDefault="00790224" w:rsidP="00790224">
                  <w:pPr>
                    <w:pStyle w:val="FormHeading"/>
                  </w:pPr>
                  <w:r w:rsidRPr="00AD76B9">
                    <w:rPr>
                      <w:b/>
                    </w:rPr>
                    <w:t>Other Information:</w:t>
                  </w:r>
                  <w:r>
                    <w:t xml:space="preserve"> </w:t>
                  </w:r>
                  <w:r>
                    <w:t>It takes you to the main Login Page of this Website.</w:t>
                  </w:r>
                </w:p>
              </w:tc>
            </w:tr>
          </w:tbl>
          <w:p w14:paraId="614DE44A" w14:textId="77777777" w:rsidR="00790224" w:rsidRDefault="00790224" w:rsidP="00A636CF">
            <w:pPr>
              <w:pStyle w:val="NoSpaceBetween"/>
            </w:pPr>
          </w:p>
          <w:p w14:paraId="043BE791" w14:textId="77777777" w:rsidR="00790224" w:rsidRDefault="00790224" w:rsidP="00A636CF">
            <w:pPr>
              <w:pStyle w:val="NoSpaceBetween"/>
            </w:pPr>
          </w:p>
          <w:p w14:paraId="092F62BF" w14:textId="77777777" w:rsidR="00790224" w:rsidRDefault="00790224" w:rsidP="00A636CF"/>
        </w:tc>
      </w:tr>
    </w:tbl>
    <w:p w14:paraId="6F4DE90A" w14:textId="77777777" w:rsidR="00790224" w:rsidRPr="00AB71CA" w:rsidRDefault="00790224" w:rsidP="00AB71CA"/>
    <w:sectPr w:rsidR="00790224" w:rsidRPr="00AB71CA" w:rsidSect="00001008">
      <w:headerReference w:type="default" r:id="rId9"/>
      <w:headerReference w:type="first" r:id="rId10"/>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B91B9" w14:textId="77777777" w:rsidR="00D85C6F" w:rsidRDefault="00D85C6F" w:rsidP="000157CE">
      <w:r>
        <w:separator/>
      </w:r>
    </w:p>
  </w:endnote>
  <w:endnote w:type="continuationSeparator" w:id="0">
    <w:p w14:paraId="4A03C563" w14:textId="77777777" w:rsidR="00D85C6F" w:rsidRDefault="00D85C6F" w:rsidP="0001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3DEC5" w14:textId="77777777" w:rsidR="00D85C6F" w:rsidRDefault="00D85C6F" w:rsidP="000157CE">
      <w:r>
        <w:separator/>
      </w:r>
    </w:p>
  </w:footnote>
  <w:footnote w:type="continuationSeparator" w:id="0">
    <w:p w14:paraId="551F0FFD" w14:textId="77777777" w:rsidR="00D85C6F" w:rsidRDefault="00D85C6F" w:rsidP="000157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466"/>
      <w:gridCol w:w="614"/>
      <w:gridCol w:w="936"/>
    </w:tblGrid>
    <w:tr w:rsidR="00D85C6F" w14:paraId="1E87F606" w14:textId="77777777" w:rsidTr="004B27D5">
      <w:tc>
        <w:tcPr>
          <w:tcW w:w="10008" w:type="dxa"/>
          <w:vAlign w:val="bottom"/>
        </w:tcPr>
        <w:p w14:paraId="735B30D2" w14:textId="77777777" w:rsidR="00D85C6F" w:rsidRDefault="00D85C6F">
          <w:pPr>
            <w:pStyle w:val="Header"/>
          </w:pPr>
        </w:p>
      </w:tc>
      <w:tc>
        <w:tcPr>
          <w:tcW w:w="630" w:type="dxa"/>
          <w:vAlign w:val="bottom"/>
        </w:tcPr>
        <w:p w14:paraId="0C6CDBD5" w14:textId="77777777" w:rsidR="00D85C6F" w:rsidRPr="004B27D5" w:rsidRDefault="00D85C6F">
          <w:pPr>
            <w:pStyle w:val="Header"/>
            <w:rPr>
              <w:rStyle w:val="PageNumber"/>
            </w:rPr>
          </w:pPr>
          <w:r w:rsidRPr="004B27D5">
            <w:rPr>
              <w:rStyle w:val="PageNumber"/>
            </w:rPr>
            <w:fldChar w:fldCharType="begin"/>
          </w:r>
          <w:r w:rsidRPr="004B27D5">
            <w:rPr>
              <w:rStyle w:val="PageNumber"/>
            </w:rPr>
            <w:instrText xml:space="preserve"> PAGE </w:instrText>
          </w:r>
          <w:r w:rsidRPr="004B27D5">
            <w:rPr>
              <w:rStyle w:val="PageNumber"/>
            </w:rPr>
            <w:fldChar w:fldCharType="separate"/>
          </w:r>
          <w:r w:rsidR="00702116">
            <w:rPr>
              <w:rStyle w:val="PageNumber"/>
              <w:noProof/>
            </w:rPr>
            <w:t>2</w:t>
          </w:r>
          <w:r w:rsidRPr="004B27D5">
            <w:rPr>
              <w:rStyle w:val="PageNumber"/>
            </w:rPr>
            <w:fldChar w:fldCharType="end"/>
          </w:r>
        </w:p>
      </w:tc>
      <w:tc>
        <w:tcPr>
          <w:tcW w:w="378" w:type="dxa"/>
          <w:vAlign w:val="bottom"/>
        </w:tcPr>
        <w:p w14:paraId="473A3173" w14:textId="77777777" w:rsidR="00D85C6F" w:rsidRDefault="00D85C6F" w:rsidP="004B27D5">
          <w:pPr>
            <w:pStyle w:val="Header"/>
            <w:spacing w:after="0"/>
          </w:pPr>
          <w:r w:rsidRPr="000157CE">
            <w:rPr>
              <w:noProof/>
            </w:rPr>
            <mc:AlternateContent>
              <mc:Choice Requires="wps">
                <w:drawing>
                  <wp:inline distT="0" distB="0" distL="0" distR="0" wp14:anchorId="59A0176E" wp14:editId="6DAFAAF4">
                    <wp:extent cx="457200" cy="914400"/>
                    <wp:effectExtent l="0" t="0" r="0" b="0"/>
                    <wp:docPr id="5" name="Equal 2"/>
                    <wp:cNvGraphicFramePr/>
                    <a:graphic xmlns:a="http://schemas.openxmlformats.org/drawingml/2006/main">
                      <a:graphicData uri="http://schemas.microsoft.com/office/word/2010/wordprocessingShape">
                        <wps:wsp>
                          <wps:cNvSpPr/>
                          <wps:spPr>
                            <a:xfrm>
                              <a:off x="0" y="0"/>
                              <a:ext cx="457200" cy="914400"/>
                            </a:xfrm>
                            <a:custGeom>
                              <a:avLst/>
                              <a:gdLst>
                                <a:gd name="connsiteX0" fmla="*/ 335499 w 2531110"/>
                                <a:gd name="connsiteY0" fmla="*/ 155533 h 755015"/>
                                <a:gd name="connsiteX1" fmla="*/ 2195611 w 2531110"/>
                                <a:gd name="connsiteY1" fmla="*/ 155533 h 755015"/>
                                <a:gd name="connsiteX2" fmla="*/ 2195611 w 2531110"/>
                                <a:gd name="connsiteY2" fmla="*/ 333113 h 755015"/>
                                <a:gd name="connsiteX3" fmla="*/ 335499 w 2531110"/>
                                <a:gd name="connsiteY3" fmla="*/ 333113 h 755015"/>
                                <a:gd name="connsiteX4" fmla="*/ 335499 w 2531110"/>
                                <a:gd name="connsiteY4" fmla="*/ 155533 h 755015"/>
                                <a:gd name="connsiteX5" fmla="*/ 335499 w 2531110"/>
                                <a:gd name="connsiteY5" fmla="*/ 421902 h 755015"/>
                                <a:gd name="connsiteX6" fmla="*/ 2195611 w 2531110"/>
                                <a:gd name="connsiteY6" fmla="*/ 421902 h 755015"/>
                                <a:gd name="connsiteX7" fmla="*/ 2195611 w 2531110"/>
                                <a:gd name="connsiteY7" fmla="*/ 599482 h 755015"/>
                                <a:gd name="connsiteX8" fmla="*/ 335499 w 2531110"/>
                                <a:gd name="connsiteY8" fmla="*/ 599482 h 755015"/>
                                <a:gd name="connsiteX9" fmla="*/ 335499 w 2531110"/>
                                <a:gd name="connsiteY9" fmla="*/ 421902 h 755015"/>
                                <a:gd name="connsiteX0" fmla="*/ 0 w 1860113"/>
                                <a:gd name="connsiteY0" fmla="*/ 675861 h 1119810"/>
                                <a:gd name="connsiteX1" fmla="*/ 1860112 w 1860113"/>
                                <a:gd name="connsiteY1" fmla="*/ 0 h 1119810"/>
                                <a:gd name="connsiteX2" fmla="*/ 1860112 w 1860113"/>
                                <a:gd name="connsiteY2" fmla="*/ 853441 h 1119810"/>
                                <a:gd name="connsiteX3" fmla="*/ 0 w 1860113"/>
                                <a:gd name="connsiteY3" fmla="*/ 853441 h 1119810"/>
                                <a:gd name="connsiteX4" fmla="*/ 0 w 1860113"/>
                                <a:gd name="connsiteY4" fmla="*/ 675861 h 1119810"/>
                                <a:gd name="connsiteX5" fmla="*/ 0 w 1860113"/>
                                <a:gd name="connsiteY5" fmla="*/ 942230 h 1119810"/>
                                <a:gd name="connsiteX6" fmla="*/ 1860112 w 1860113"/>
                                <a:gd name="connsiteY6" fmla="*/ 942230 h 1119810"/>
                                <a:gd name="connsiteX7" fmla="*/ 1860112 w 1860113"/>
                                <a:gd name="connsiteY7" fmla="*/ 1119810 h 1119810"/>
                                <a:gd name="connsiteX8" fmla="*/ 0 w 1860113"/>
                                <a:gd name="connsiteY8" fmla="*/ 1119810 h 1119810"/>
                                <a:gd name="connsiteX9" fmla="*/ 0 w 1860113"/>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119810 h 1119810"/>
                                <a:gd name="connsiteX8" fmla="*/ 0 w 1860112"/>
                                <a:gd name="connsiteY8" fmla="*/ 1119810 h 1119810"/>
                                <a:gd name="connsiteX9" fmla="*/ 0 w 1860112"/>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053239 h 1119810"/>
                                <a:gd name="connsiteX8" fmla="*/ 0 w 1860112"/>
                                <a:gd name="connsiteY8" fmla="*/ 1119810 h 1119810"/>
                                <a:gd name="connsiteX9" fmla="*/ 0 w 1860112"/>
                                <a:gd name="connsiteY9" fmla="*/ 942230 h 1119810"/>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53239 h 1053239"/>
                                <a:gd name="connsiteX8" fmla="*/ 0 w 1860112"/>
                                <a:gd name="connsiteY8" fmla="*/ 1053239 h 1053239"/>
                                <a:gd name="connsiteX9" fmla="*/ 0 w 1860112"/>
                                <a:gd name="connsiteY9" fmla="*/ 942230 h 1053239"/>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10622 h 1053239"/>
                                <a:gd name="connsiteX8" fmla="*/ 0 w 1860112"/>
                                <a:gd name="connsiteY8" fmla="*/ 1053239 h 1053239"/>
                                <a:gd name="connsiteX9" fmla="*/ 0 w 1860112"/>
                                <a:gd name="connsiteY9" fmla="*/ 942230 h 1053239"/>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42230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11773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955801 h 1010622"/>
                                <a:gd name="connsiteX9" fmla="*/ 0 w 1860112"/>
                                <a:gd name="connsiteY9" fmla="*/ 911773 h 1010622"/>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911773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911773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887407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55801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05686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05686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23965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23965 h 998442"/>
                                <a:gd name="connsiteX0" fmla="*/ 1434 w 1861546"/>
                                <a:gd name="connsiteY0" fmla="*/ 0 h 998442"/>
                                <a:gd name="connsiteX1" fmla="*/ 1861546 w 1861546"/>
                                <a:gd name="connsiteY1" fmla="*/ 0 h 998442"/>
                                <a:gd name="connsiteX2" fmla="*/ 1861546 w 1861546"/>
                                <a:gd name="connsiteY2" fmla="*/ 853441 h 998442"/>
                                <a:gd name="connsiteX3" fmla="*/ 1434 w 1861546"/>
                                <a:gd name="connsiteY3" fmla="*/ 853441 h 998442"/>
                                <a:gd name="connsiteX4" fmla="*/ 1434 w 1861546"/>
                                <a:gd name="connsiteY4" fmla="*/ 0 h 998442"/>
                                <a:gd name="connsiteX5" fmla="*/ 0 w 1861546"/>
                                <a:gd name="connsiteY5" fmla="*/ 919268 h 998442"/>
                                <a:gd name="connsiteX6" fmla="*/ 1861546 w 1861546"/>
                                <a:gd name="connsiteY6" fmla="*/ 911778 h 998442"/>
                                <a:gd name="connsiteX7" fmla="*/ 1861546 w 1861546"/>
                                <a:gd name="connsiteY7" fmla="*/ 998442 h 998442"/>
                                <a:gd name="connsiteX8" fmla="*/ 1434 w 1861546"/>
                                <a:gd name="connsiteY8" fmla="*/ 998442 h 998442"/>
                                <a:gd name="connsiteX9" fmla="*/ 0 w 1861546"/>
                                <a:gd name="connsiteY9" fmla="*/ 919268 h 998442"/>
                                <a:gd name="connsiteX0" fmla="*/ 1434 w 1861602"/>
                                <a:gd name="connsiteY0" fmla="*/ 0 h 998442"/>
                                <a:gd name="connsiteX1" fmla="*/ 1861546 w 1861602"/>
                                <a:gd name="connsiteY1" fmla="*/ 0 h 998442"/>
                                <a:gd name="connsiteX2" fmla="*/ 1861546 w 1861602"/>
                                <a:gd name="connsiteY2" fmla="*/ 853441 h 998442"/>
                                <a:gd name="connsiteX3" fmla="*/ 1434 w 1861602"/>
                                <a:gd name="connsiteY3" fmla="*/ 853441 h 998442"/>
                                <a:gd name="connsiteX4" fmla="*/ 1434 w 1861602"/>
                                <a:gd name="connsiteY4" fmla="*/ 0 h 998442"/>
                                <a:gd name="connsiteX5" fmla="*/ 0 w 1861602"/>
                                <a:gd name="connsiteY5" fmla="*/ 919268 h 998442"/>
                                <a:gd name="connsiteX6" fmla="*/ 1861602 w 1861602"/>
                                <a:gd name="connsiteY6" fmla="*/ 919268 h 998442"/>
                                <a:gd name="connsiteX7" fmla="*/ 1861546 w 1861602"/>
                                <a:gd name="connsiteY7" fmla="*/ 998442 h 998442"/>
                                <a:gd name="connsiteX8" fmla="*/ 1434 w 1861602"/>
                                <a:gd name="connsiteY8" fmla="*/ 998442 h 998442"/>
                                <a:gd name="connsiteX9" fmla="*/ 0 w 1861602"/>
                                <a:gd name="connsiteY9" fmla="*/ 919268 h 998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flip="none" rotWithShape="1">
                              <a:gsLst>
                                <a:gs pos="0">
                                  <a:schemeClr val="accent1"/>
                                </a:gs>
                                <a:gs pos="10000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Equal 2" o:spid="_x0000_s1026" style="width:36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" path="m1434,0l1861546,,1861546,853441,1434,853441,1434,0xm0,919268l1861602,919268c1861583,945659,1861565,972051,1861546,998442l1434,998442,,919268xe" fillcolor="#9e0038 [3204]" stroked="f" strokeweight="1.25pt">
                    <v:fill color2="#610534 [3205]" rotate="t" angle="-135" focus="100%" type="gradient"/>
                    <v:path arrowok="t" o:connecttype="custom" o:connectlocs="352,0;457186,0;457186,781604;352,781604;352,0;0,841890;457200,841890;457186,914400;352,914400;0,841890" o:connectangles="0,0,0,0,0,0,0,0,0,0"/>
                    <w10:anchorlock/>
                  </v:shape>
                </w:pict>
              </mc:Fallback>
            </mc:AlternateContent>
          </w:r>
        </w:p>
      </w:tc>
    </w:tr>
  </w:tbl>
  <w:p w14:paraId="60F61793" w14:textId="77777777" w:rsidR="00D85C6F" w:rsidRDefault="00D85C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F3D34" w14:textId="77777777" w:rsidR="00D85C6F" w:rsidRDefault="00D85C6F" w:rsidP="00001008">
    <w:r w:rsidRPr="000157CE">
      <w:rPr>
        <w:noProof/>
      </w:rPr>
      <mc:AlternateContent>
        <mc:Choice Requires="wps">
          <w:drawing>
            <wp:inline distT="0" distB="0" distL="0" distR="0" wp14:anchorId="073E443C" wp14:editId="7ACC735B">
              <wp:extent cx="3431540" cy="914400"/>
              <wp:effectExtent l="0" t="0" r="0" b="0"/>
              <wp:docPr id="2" name="Equal 2"/>
              <wp:cNvGraphicFramePr/>
              <a:graphic xmlns:a="http://schemas.openxmlformats.org/drawingml/2006/main">
                <a:graphicData uri="http://schemas.microsoft.com/office/word/2010/wordprocessingShape">
                  <wps:wsp>
                    <wps:cNvSpPr/>
                    <wps:spPr>
                      <a:xfrm>
                        <a:off x="0" y="0"/>
                        <a:ext cx="3431540" cy="914400"/>
                      </a:xfrm>
                      <a:custGeom>
                        <a:avLst/>
                        <a:gdLst>
                          <a:gd name="connsiteX0" fmla="*/ 335499 w 2531110"/>
                          <a:gd name="connsiteY0" fmla="*/ 155533 h 755015"/>
                          <a:gd name="connsiteX1" fmla="*/ 2195611 w 2531110"/>
                          <a:gd name="connsiteY1" fmla="*/ 155533 h 755015"/>
                          <a:gd name="connsiteX2" fmla="*/ 2195611 w 2531110"/>
                          <a:gd name="connsiteY2" fmla="*/ 333113 h 755015"/>
                          <a:gd name="connsiteX3" fmla="*/ 335499 w 2531110"/>
                          <a:gd name="connsiteY3" fmla="*/ 333113 h 755015"/>
                          <a:gd name="connsiteX4" fmla="*/ 335499 w 2531110"/>
                          <a:gd name="connsiteY4" fmla="*/ 155533 h 755015"/>
                          <a:gd name="connsiteX5" fmla="*/ 335499 w 2531110"/>
                          <a:gd name="connsiteY5" fmla="*/ 421902 h 755015"/>
                          <a:gd name="connsiteX6" fmla="*/ 2195611 w 2531110"/>
                          <a:gd name="connsiteY6" fmla="*/ 421902 h 755015"/>
                          <a:gd name="connsiteX7" fmla="*/ 2195611 w 2531110"/>
                          <a:gd name="connsiteY7" fmla="*/ 599482 h 755015"/>
                          <a:gd name="connsiteX8" fmla="*/ 335499 w 2531110"/>
                          <a:gd name="connsiteY8" fmla="*/ 599482 h 755015"/>
                          <a:gd name="connsiteX9" fmla="*/ 335499 w 2531110"/>
                          <a:gd name="connsiteY9" fmla="*/ 421902 h 755015"/>
                          <a:gd name="connsiteX0" fmla="*/ 0 w 1860113"/>
                          <a:gd name="connsiteY0" fmla="*/ 675861 h 1119810"/>
                          <a:gd name="connsiteX1" fmla="*/ 1860112 w 1860113"/>
                          <a:gd name="connsiteY1" fmla="*/ 0 h 1119810"/>
                          <a:gd name="connsiteX2" fmla="*/ 1860112 w 1860113"/>
                          <a:gd name="connsiteY2" fmla="*/ 853441 h 1119810"/>
                          <a:gd name="connsiteX3" fmla="*/ 0 w 1860113"/>
                          <a:gd name="connsiteY3" fmla="*/ 853441 h 1119810"/>
                          <a:gd name="connsiteX4" fmla="*/ 0 w 1860113"/>
                          <a:gd name="connsiteY4" fmla="*/ 675861 h 1119810"/>
                          <a:gd name="connsiteX5" fmla="*/ 0 w 1860113"/>
                          <a:gd name="connsiteY5" fmla="*/ 942230 h 1119810"/>
                          <a:gd name="connsiteX6" fmla="*/ 1860112 w 1860113"/>
                          <a:gd name="connsiteY6" fmla="*/ 942230 h 1119810"/>
                          <a:gd name="connsiteX7" fmla="*/ 1860112 w 1860113"/>
                          <a:gd name="connsiteY7" fmla="*/ 1119810 h 1119810"/>
                          <a:gd name="connsiteX8" fmla="*/ 0 w 1860113"/>
                          <a:gd name="connsiteY8" fmla="*/ 1119810 h 1119810"/>
                          <a:gd name="connsiteX9" fmla="*/ 0 w 1860113"/>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119810 h 1119810"/>
                          <a:gd name="connsiteX8" fmla="*/ 0 w 1860112"/>
                          <a:gd name="connsiteY8" fmla="*/ 1119810 h 1119810"/>
                          <a:gd name="connsiteX9" fmla="*/ 0 w 1860112"/>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053239 h 1119810"/>
                          <a:gd name="connsiteX8" fmla="*/ 0 w 1860112"/>
                          <a:gd name="connsiteY8" fmla="*/ 1119810 h 1119810"/>
                          <a:gd name="connsiteX9" fmla="*/ 0 w 1860112"/>
                          <a:gd name="connsiteY9" fmla="*/ 942230 h 1119810"/>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53239 h 1053239"/>
                          <a:gd name="connsiteX8" fmla="*/ 0 w 1860112"/>
                          <a:gd name="connsiteY8" fmla="*/ 1053239 h 1053239"/>
                          <a:gd name="connsiteX9" fmla="*/ 0 w 1860112"/>
                          <a:gd name="connsiteY9" fmla="*/ 942230 h 1053239"/>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10622 h 1053239"/>
                          <a:gd name="connsiteX8" fmla="*/ 0 w 1860112"/>
                          <a:gd name="connsiteY8" fmla="*/ 1053239 h 1053239"/>
                          <a:gd name="connsiteX9" fmla="*/ 0 w 1860112"/>
                          <a:gd name="connsiteY9" fmla="*/ 942230 h 1053239"/>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42230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11773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955801 h 1010622"/>
                          <a:gd name="connsiteX9" fmla="*/ 0 w 1860112"/>
                          <a:gd name="connsiteY9" fmla="*/ 911773 h 1010622"/>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911773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911773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887407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55801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05686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05686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23965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23965 h 998442"/>
                          <a:gd name="connsiteX0" fmla="*/ 1434 w 1861546"/>
                          <a:gd name="connsiteY0" fmla="*/ 0 h 998442"/>
                          <a:gd name="connsiteX1" fmla="*/ 1861546 w 1861546"/>
                          <a:gd name="connsiteY1" fmla="*/ 0 h 998442"/>
                          <a:gd name="connsiteX2" fmla="*/ 1861546 w 1861546"/>
                          <a:gd name="connsiteY2" fmla="*/ 853441 h 998442"/>
                          <a:gd name="connsiteX3" fmla="*/ 1434 w 1861546"/>
                          <a:gd name="connsiteY3" fmla="*/ 853441 h 998442"/>
                          <a:gd name="connsiteX4" fmla="*/ 1434 w 1861546"/>
                          <a:gd name="connsiteY4" fmla="*/ 0 h 998442"/>
                          <a:gd name="connsiteX5" fmla="*/ 0 w 1861546"/>
                          <a:gd name="connsiteY5" fmla="*/ 919268 h 998442"/>
                          <a:gd name="connsiteX6" fmla="*/ 1861546 w 1861546"/>
                          <a:gd name="connsiteY6" fmla="*/ 911778 h 998442"/>
                          <a:gd name="connsiteX7" fmla="*/ 1861546 w 1861546"/>
                          <a:gd name="connsiteY7" fmla="*/ 998442 h 998442"/>
                          <a:gd name="connsiteX8" fmla="*/ 1434 w 1861546"/>
                          <a:gd name="connsiteY8" fmla="*/ 998442 h 998442"/>
                          <a:gd name="connsiteX9" fmla="*/ 0 w 1861546"/>
                          <a:gd name="connsiteY9" fmla="*/ 919268 h 998442"/>
                          <a:gd name="connsiteX0" fmla="*/ 1434 w 1861602"/>
                          <a:gd name="connsiteY0" fmla="*/ 0 h 998442"/>
                          <a:gd name="connsiteX1" fmla="*/ 1861546 w 1861602"/>
                          <a:gd name="connsiteY1" fmla="*/ 0 h 998442"/>
                          <a:gd name="connsiteX2" fmla="*/ 1861546 w 1861602"/>
                          <a:gd name="connsiteY2" fmla="*/ 853441 h 998442"/>
                          <a:gd name="connsiteX3" fmla="*/ 1434 w 1861602"/>
                          <a:gd name="connsiteY3" fmla="*/ 853441 h 998442"/>
                          <a:gd name="connsiteX4" fmla="*/ 1434 w 1861602"/>
                          <a:gd name="connsiteY4" fmla="*/ 0 h 998442"/>
                          <a:gd name="connsiteX5" fmla="*/ 0 w 1861602"/>
                          <a:gd name="connsiteY5" fmla="*/ 919268 h 998442"/>
                          <a:gd name="connsiteX6" fmla="*/ 1861602 w 1861602"/>
                          <a:gd name="connsiteY6" fmla="*/ 919268 h 998442"/>
                          <a:gd name="connsiteX7" fmla="*/ 1861546 w 1861602"/>
                          <a:gd name="connsiteY7" fmla="*/ 998442 h 998442"/>
                          <a:gd name="connsiteX8" fmla="*/ 1434 w 1861602"/>
                          <a:gd name="connsiteY8" fmla="*/ 998442 h 998442"/>
                          <a:gd name="connsiteX9" fmla="*/ 0 w 1861602"/>
                          <a:gd name="connsiteY9" fmla="*/ 919268 h 998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flip="none" rotWithShape="1">
                        <a:gsLst>
                          <a:gs pos="0">
                            <a:schemeClr val="accent1"/>
                          </a:gs>
                          <a:gs pos="10000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Equal 2" o:spid="_x0000_s1026" style="width:270.2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" path="m1434,0l1861546,,1861546,853441,1434,853441,1434,0xm0,919268l1861602,919268c1861583,945659,1861565,972051,1861546,998442l1434,998442,,919268xe" fillcolor="#9e0038 [3204]" stroked="f" strokeweight="1.25pt">
              <v:fill color2="#610534 [3205]" rotate="t" angle="-135" focus="100%" type="gradient"/>
              <v:path arrowok="t" o:connecttype="custom" o:connectlocs="2643,0;3431437,0;3431437,781604;2643,781604;2643,0;0,841890;3431540,841890;3431437,914400;2643,914400;0,841890" o:connectangles="0,0,0,0,0,0,0,0,0,0"/>
              <w10:anchorlock/>
            </v:shape>
          </w:pict>
        </mc:Fallback>
      </mc:AlternateContent>
    </w:r>
  </w:p>
  <w:p w14:paraId="60EBC842" w14:textId="77777777" w:rsidR="00D85C6F" w:rsidRPr="00180305" w:rsidRDefault="00D85C6F" w:rsidP="00001008">
    <w:pPr>
      <w:pStyle w:val="Organization"/>
      <w:rPr>
        <w:sz w:val="40"/>
        <w:szCs w:val="40"/>
      </w:rPr>
    </w:pPr>
    <w:r w:rsidRPr="00180305">
      <w:rPr>
        <w:sz w:val="40"/>
        <w:szCs w:val="40"/>
      </w:rPr>
      <w:t>COURSE MANAGEMENT SYSTEM +</w:t>
    </w:r>
  </w:p>
  <w:p w14:paraId="506E7A0C" w14:textId="77777777" w:rsidR="00D85C6F" w:rsidRPr="00180305" w:rsidRDefault="00D85C6F" w:rsidP="00533E2B">
    <w:pPr>
      <w:pStyle w:val="ContactDetails"/>
      <w:spacing w:after="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80305">
      <w:rPr>
        <w:sz w:val="22"/>
        <w:szCs w:val="22"/>
      </w:rPr>
      <w:t>Software Engineering, CS241, Group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BABB82"/>
    <w:lvl w:ilvl="0">
      <w:start w:val="1"/>
      <w:numFmt w:val="decimal"/>
      <w:lvlText w:val="%1."/>
      <w:lvlJc w:val="left"/>
      <w:pPr>
        <w:tabs>
          <w:tab w:val="num" w:pos="1800"/>
        </w:tabs>
        <w:ind w:left="1800" w:hanging="360"/>
      </w:pPr>
    </w:lvl>
  </w:abstractNum>
  <w:abstractNum w:abstractNumId="1">
    <w:nsid w:val="FFFFFF7D"/>
    <w:multiLevelType w:val="singleLevel"/>
    <w:tmpl w:val="7C4E5558"/>
    <w:lvl w:ilvl="0">
      <w:start w:val="1"/>
      <w:numFmt w:val="decimal"/>
      <w:lvlText w:val="%1."/>
      <w:lvlJc w:val="left"/>
      <w:pPr>
        <w:tabs>
          <w:tab w:val="num" w:pos="1440"/>
        </w:tabs>
        <w:ind w:left="1440" w:hanging="360"/>
      </w:pPr>
    </w:lvl>
  </w:abstractNum>
  <w:abstractNum w:abstractNumId="2">
    <w:nsid w:val="FFFFFF7E"/>
    <w:multiLevelType w:val="singleLevel"/>
    <w:tmpl w:val="829E4D1C"/>
    <w:lvl w:ilvl="0">
      <w:start w:val="1"/>
      <w:numFmt w:val="decimal"/>
      <w:lvlText w:val="%1."/>
      <w:lvlJc w:val="left"/>
      <w:pPr>
        <w:tabs>
          <w:tab w:val="num" w:pos="1080"/>
        </w:tabs>
        <w:ind w:left="1080" w:hanging="360"/>
      </w:pPr>
    </w:lvl>
  </w:abstractNum>
  <w:abstractNum w:abstractNumId="3">
    <w:nsid w:val="FFFFFF7F"/>
    <w:multiLevelType w:val="singleLevel"/>
    <w:tmpl w:val="21006530"/>
    <w:lvl w:ilvl="0">
      <w:start w:val="1"/>
      <w:numFmt w:val="decimal"/>
      <w:lvlText w:val="%1."/>
      <w:lvlJc w:val="left"/>
      <w:pPr>
        <w:tabs>
          <w:tab w:val="num" w:pos="720"/>
        </w:tabs>
        <w:ind w:left="720" w:hanging="360"/>
      </w:pPr>
    </w:lvl>
  </w:abstractNum>
  <w:abstractNum w:abstractNumId="4">
    <w:nsid w:val="FFFFFF80"/>
    <w:multiLevelType w:val="singleLevel"/>
    <w:tmpl w:val="9B709A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44DD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15435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B96D0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9E0038"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72A45BFE"/>
    <w:multiLevelType w:val="hybridMultilevel"/>
    <w:tmpl w:val="567E7B58"/>
    <w:lvl w:ilvl="0" w:tplc="26482366">
      <w:start w:val="1"/>
      <w:numFmt w:val="bullet"/>
      <w:pStyle w:val="ListBullet"/>
      <w:lvlText w:val="¡"/>
      <w:lvlJc w:val="left"/>
      <w:pPr>
        <w:ind w:left="720" w:hanging="360"/>
      </w:pPr>
      <w:rPr>
        <w:rFonts w:ascii="Wingdings 2" w:hAnsi="Wingdings 2" w:hint="default"/>
        <w:color w:val="9E0038"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num>
  <w:num w:numId="1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305"/>
    <w:rsid w:val="00001008"/>
    <w:rsid w:val="000115BB"/>
    <w:rsid w:val="000157CE"/>
    <w:rsid w:val="00021DEE"/>
    <w:rsid w:val="00044D89"/>
    <w:rsid w:val="00083729"/>
    <w:rsid w:val="000B1437"/>
    <w:rsid w:val="000F3067"/>
    <w:rsid w:val="00165340"/>
    <w:rsid w:val="001764D7"/>
    <w:rsid w:val="00180305"/>
    <w:rsid w:val="00186DD4"/>
    <w:rsid w:val="001F3F6A"/>
    <w:rsid w:val="00287BDE"/>
    <w:rsid w:val="002E7884"/>
    <w:rsid w:val="00316267"/>
    <w:rsid w:val="00365F0C"/>
    <w:rsid w:val="003E6944"/>
    <w:rsid w:val="0040240F"/>
    <w:rsid w:val="004308AB"/>
    <w:rsid w:val="00482453"/>
    <w:rsid w:val="004A7E61"/>
    <w:rsid w:val="004B27D5"/>
    <w:rsid w:val="004E759E"/>
    <w:rsid w:val="0052343A"/>
    <w:rsid w:val="00533E2B"/>
    <w:rsid w:val="005679AB"/>
    <w:rsid w:val="005E5195"/>
    <w:rsid w:val="00605C87"/>
    <w:rsid w:val="0063428E"/>
    <w:rsid w:val="00664EFC"/>
    <w:rsid w:val="00675AF9"/>
    <w:rsid w:val="006A2623"/>
    <w:rsid w:val="00702116"/>
    <w:rsid w:val="00720109"/>
    <w:rsid w:val="0073605F"/>
    <w:rsid w:val="00762D8C"/>
    <w:rsid w:val="00790224"/>
    <w:rsid w:val="007909E5"/>
    <w:rsid w:val="00796F14"/>
    <w:rsid w:val="007A531C"/>
    <w:rsid w:val="007E31A3"/>
    <w:rsid w:val="008112E3"/>
    <w:rsid w:val="00867DE4"/>
    <w:rsid w:val="008915C7"/>
    <w:rsid w:val="008B4EE6"/>
    <w:rsid w:val="0092544B"/>
    <w:rsid w:val="00947B2F"/>
    <w:rsid w:val="009F501F"/>
    <w:rsid w:val="00A31539"/>
    <w:rsid w:val="00A80662"/>
    <w:rsid w:val="00AB71CA"/>
    <w:rsid w:val="00AD3158"/>
    <w:rsid w:val="00AD76B9"/>
    <w:rsid w:val="00AF1A4E"/>
    <w:rsid w:val="00B06BBD"/>
    <w:rsid w:val="00B172ED"/>
    <w:rsid w:val="00B240BF"/>
    <w:rsid w:val="00B82558"/>
    <w:rsid w:val="00BD5A48"/>
    <w:rsid w:val="00BE750E"/>
    <w:rsid w:val="00C02CEA"/>
    <w:rsid w:val="00C1669D"/>
    <w:rsid w:val="00C71F48"/>
    <w:rsid w:val="00C8613F"/>
    <w:rsid w:val="00CE32AC"/>
    <w:rsid w:val="00D03231"/>
    <w:rsid w:val="00D34CBD"/>
    <w:rsid w:val="00D85C6F"/>
    <w:rsid w:val="00DD6631"/>
    <w:rsid w:val="00E546E1"/>
    <w:rsid w:val="00E97C25"/>
    <w:rsid w:val="00F15409"/>
    <w:rsid w:val="00F445ED"/>
    <w:rsid w:val="00F643EA"/>
    <w:rsid w:val="00F664EE"/>
    <w:rsid w:val="00F73F39"/>
    <w:rsid w:val="00F95ED3"/>
    <w:rsid w:val="00F96C3E"/>
    <w:rsid w:val="00FA03D3"/>
    <w:rsid w:val="00FA140B"/>
    <w:rsid w:val="00FE5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04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B71CA"/>
    <w:pPr>
      <w:spacing w:after="0" w:line="240" w:lineRule="auto"/>
    </w:pPr>
    <w:rPr>
      <w:color w:val="262626" w:themeColor="text1" w:themeTint="D9"/>
    </w:rPr>
  </w:style>
  <w:style w:type="paragraph" w:styleId="Heading1">
    <w:name w:val="heading 1"/>
    <w:basedOn w:val="Normal"/>
    <w:next w:val="Normal"/>
    <w:link w:val="Heading1Char"/>
    <w:uiPriority w:val="1"/>
    <w:qFormat/>
    <w:rsid w:val="007A531C"/>
    <w:pPr>
      <w:pageBreakBefore/>
      <w:spacing w:before="240" w:after="120"/>
      <w:outlineLvl w:val="0"/>
    </w:pPr>
    <w:rPr>
      <w:bCs/>
      <w:color w:val="595959" w:themeColor="text1" w:themeTint="A6"/>
      <w:sz w:val="36"/>
      <w:szCs w:val="28"/>
    </w:rPr>
  </w:style>
  <w:style w:type="paragraph" w:styleId="Heading2">
    <w:name w:val="heading 2"/>
    <w:basedOn w:val="Normal"/>
    <w:next w:val="Normal"/>
    <w:link w:val="Heading2Char"/>
    <w:uiPriority w:val="1"/>
    <w:qFormat/>
    <w:rsid w:val="009F501F"/>
    <w:pPr>
      <w:keepNext/>
      <w:keepLines/>
      <w:spacing w:before="200" w:after="100"/>
      <w:outlineLvl w:val="1"/>
    </w:pPr>
    <w:rPr>
      <w:bCs/>
      <w:color w:val="8E0033" w:themeColor="accent6"/>
      <w:sz w:val="24"/>
      <w:szCs w:val="26"/>
    </w:rPr>
  </w:style>
  <w:style w:type="paragraph" w:styleId="Heading3">
    <w:name w:val="heading 3"/>
    <w:basedOn w:val="Normal"/>
    <w:next w:val="Normal"/>
    <w:link w:val="Heading3Char"/>
    <w:uiPriority w:val="1"/>
    <w:unhideWhenUsed/>
    <w:qFormat/>
    <w:rsid w:val="009F501F"/>
    <w:pPr>
      <w:keepNext/>
      <w:keepLines/>
      <w:spacing w:before="200"/>
      <w:outlineLvl w:val="2"/>
    </w:pPr>
    <w:rPr>
      <w:bCs/>
      <w:color w:val="8E0033"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0157CE"/>
    <w:pPr>
      <w:spacing w:before="120"/>
    </w:pPr>
    <w:rPr>
      <w:rFonts w:asciiTheme="majorHAnsi" w:hAnsiTheme="majorHAnsi"/>
      <w:b/>
      <w:color w:val="404040" w:themeColor="text1" w:themeTint="BF"/>
      <w:sz w:val="36"/>
      <w:szCs w:val="36"/>
    </w:rPr>
  </w:style>
  <w:style w:type="paragraph" w:styleId="Header">
    <w:name w:val="header"/>
    <w:basedOn w:val="Normal"/>
    <w:link w:val="HeaderChar"/>
    <w:uiPriority w:val="99"/>
    <w:unhideWhenUsed/>
    <w:rsid w:val="006A2623"/>
    <w:pPr>
      <w:spacing w:after="160"/>
    </w:pPr>
    <w:rPr>
      <w:color w:val="8E0033" w:themeColor="accent6"/>
      <w:sz w:val="24"/>
    </w:rPr>
  </w:style>
  <w:style w:type="character" w:customStyle="1" w:styleId="HeaderChar">
    <w:name w:val="Header Char"/>
    <w:basedOn w:val="DefaultParagraphFont"/>
    <w:link w:val="Header"/>
    <w:uiPriority w:val="99"/>
    <w:rsid w:val="006A2623"/>
    <w:rPr>
      <w:color w:val="8E0033" w:themeColor="accent6"/>
      <w:sz w:val="24"/>
    </w:rPr>
  </w:style>
  <w:style w:type="paragraph" w:styleId="Footer">
    <w:name w:val="footer"/>
    <w:basedOn w:val="Normal"/>
    <w:link w:val="FooterChar"/>
    <w:uiPriority w:val="99"/>
    <w:unhideWhenUsed/>
    <w:rsid w:val="0073605F"/>
    <w:rPr>
      <w:caps/>
      <w:sz w:val="14"/>
    </w:rPr>
  </w:style>
  <w:style w:type="character" w:customStyle="1" w:styleId="FooterChar">
    <w:name w:val="Footer Char"/>
    <w:basedOn w:val="DefaultParagraphFont"/>
    <w:link w:val="Footer"/>
    <w:uiPriority w:val="99"/>
    <w:rsid w:val="0073605F"/>
    <w:rPr>
      <w:caps/>
      <w:color w:val="262626" w:themeColor="text1" w:themeTint="D9"/>
      <w:sz w:val="14"/>
    </w:rPr>
  </w:style>
  <w:style w:type="paragraph" w:customStyle="1" w:styleId="ContactDetails">
    <w:name w:val="Contact Details"/>
    <w:basedOn w:val="Normal"/>
    <w:uiPriority w:val="1"/>
    <w:qFormat/>
    <w:rsid w:val="000157CE"/>
    <w:rPr>
      <w:color w:val="7F7F7F" w:themeColor="text1" w:themeTint="80"/>
      <w:sz w:val="14"/>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rsid w:val="00947B2F"/>
    <w:pPr>
      <w:spacing w:after="60"/>
    </w:pPr>
    <w:rPr>
      <w:rFonts w:asciiTheme="majorHAnsi" w:eastAsiaTheme="majorEastAsia" w:hAnsiTheme="majorHAnsi" w:cstheme="majorBidi"/>
      <w:color w:val="8E0033" w:themeColor="accent6"/>
      <w:kern w:val="48"/>
      <w:sz w:val="56"/>
      <w:szCs w:val="60"/>
    </w:rPr>
  </w:style>
  <w:style w:type="character" w:customStyle="1" w:styleId="TitleChar">
    <w:name w:val="Title Char"/>
    <w:basedOn w:val="DefaultParagraphFont"/>
    <w:link w:val="Title"/>
    <w:uiPriority w:val="1"/>
    <w:rsid w:val="00947B2F"/>
    <w:rPr>
      <w:rFonts w:asciiTheme="majorHAnsi" w:eastAsiaTheme="majorEastAsia" w:hAnsiTheme="majorHAnsi" w:cstheme="majorBidi"/>
      <w:color w:val="8E0033" w:themeColor="accent6"/>
      <w:kern w:val="48"/>
      <w:sz w:val="56"/>
      <w:szCs w:val="60"/>
    </w:rPr>
  </w:style>
  <w:style w:type="paragraph" w:styleId="Subtitle">
    <w:name w:val="Subtitle"/>
    <w:basedOn w:val="Normal"/>
    <w:next w:val="Normal"/>
    <w:link w:val="SubtitleChar"/>
    <w:uiPriority w:val="99"/>
    <w:unhideWhenUsed/>
    <w:rsid w:val="00C71F48"/>
    <w:pPr>
      <w:numPr>
        <w:ilvl w:val="1"/>
      </w:numPr>
      <w:spacing w:before="60" w:after="480"/>
    </w:pPr>
    <w:rPr>
      <w:iCs/>
      <w:color w:val="595959" w:themeColor="text1" w:themeTint="A6"/>
      <w:sz w:val="24"/>
      <w:szCs w:val="32"/>
    </w:rPr>
  </w:style>
  <w:style w:type="character" w:customStyle="1" w:styleId="SubtitleChar">
    <w:name w:val="Subtitle Char"/>
    <w:basedOn w:val="DefaultParagraphFont"/>
    <w:link w:val="Subtitle"/>
    <w:uiPriority w:val="99"/>
    <w:rsid w:val="00C1669D"/>
    <w:rPr>
      <w:iCs/>
      <w:color w:val="595959" w:themeColor="text1" w:themeTint="A6"/>
      <w:sz w:val="24"/>
      <w:szCs w:val="32"/>
    </w:rPr>
  </w:style>
  <w:style w:type="paragraph" w:styleId="Date">
    <w:name w:val="Date"/>
    <w:basedOn w:val="Normal"/>
    <w:next w:val="Normal"/>
    <w:link w:val="DateChar"/>
    <w:uiPriority w:val="1"/>
    <w:qFormat/>
    <w:rsid w:val="00CE32AC"/>
    <w:rPr>
      <w:color w:val="8E0033" w:themeColor="accent6"/>
      <w:szCs w:val="24"/>
    </w:rPr>
  </w:style>
  <w:style w:type="character" w:customStyle="1" w:styleId="DateChar">
    <w:name w:val="Date Char"/>
    <w:basedOn w:val="DefaultParagraphFont"/>
    <w:link w:val="Date"/>
    <w:uiPriority w:val="1"/>
    <w:rsid w:val="00664EFC"/>
    <w:rPr>
      <w:color w:val="8E0033" w:themeColor="accent6"/>
      <w:szCs w:val="24"/>
    </w:rPr>
  </w:style>
  <w:style w:type="paragraph" w:styleId="BalloonText">
    <w:name w:val="Balloon Text"/>
    <w:basedOn w:val="Normal"/>
    <w:link w:val="BalloonTextChar"/>
    <w:uiPriority w:val="99"/>
    <w:semiHidden/>
    <w:unhideWhenUsed/>
    <w:rsid w:val="0040240F"/>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64EFC"/>
    <w:rPr>
      <w:bCs/>
      <w:color w:val="595959" w:themeColor="text1" w:themeTint="A6"/>
      <w:sz w:val="36"/>
      <w:szCs w:val="28"/>
    </w:rPr>
  </w:style>
  <w:style w:type="character" w:styleId="PageNumber">
    <w:name w:val="page number"/>
    <w:basedOn w:val="DefaultParagraphFont"/>
    <w:uiPriority w:val="99"/>
    <w:unhideWhenUsed/>
    <w:rsid w:val="004B27D5"/>
    <w:rPr>
      <w:color w:val="303030" w:themeColor="text2"/>
    </w:rPr>
  </w:style>
  <w:style w:type="character" w:customStyle="1" w:styleId="Heading2Char">
    <w:name w:val="Heading 2 Char"/>
    <w:basedOn w:val="DefaultParagraphFont"/>
    <w:link w:val="Heading2"/>
    <w:uiPriority w:val="1"/>
    <w:rsid w:val="00664EFC"/>
    <w:rPr>
      <w:bCs/>
      <w:color w:val="8E0033" w:themeColor="accent6"/>
      <w:sz w:val="24"/>
      <w:szCs w:val="26"/>
    </w:rPr>
  </w:style>
  <w:style w:type="character" w:customStyle="1" w:styleId="Heading3Char">
    <w:name w:val="Heading 3 Char"/>
    <w:basedOn w:val="DefaultParagraphFont"/>
    <w:link w:val="Heading3"/>
    <w:uiPriority w:val="1"/>
    <w:rsid w:val="00664EFC"/>
    <w:rPr>
      <w:bCs/>
      <w:color w:val="8E0033" w:themeColor="accent6"/>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pPr>
    <w:rPr>
      <w:szCs w:val="22"/>
    </w:rPr>
  </w:style>
  <w:style w:type="paragraph" w:styleId="FootnoteText">
    <w:name w:val="footnote text"/>
    <w:basedOn w:val="Normal"/>
    <w:link w:val="FootnoteTextChar"/>
    <w:uiPriority w:val="99"/>
    <w:rsid w:val="00D03231"/>
    <w:rPr>
      <w:color w:val="7F7F7F" w:themeColor="text1" w:themeTint="80"/>
      <w:sz w:val="18"/>
    </w:rPr>
  </w:style>
  <w:style w:type="character" w:customStyle="1" w:styleId="FootnoteTextChar">
    <w:name w:val="Footnote Text Char"/>
    <w:basedOn w:val="DefaultParagraphFont"/>
    <w:link w:val="FootnoteText"/>
    <w:uiPriority w:val="99"/>
    <w:rsid w:val="00316267"/>
    <w:rPr>
      <w:color w:val="7F7F7F" w:themeColor="text1" w:themeTint="80"/>
      <w:sz w:val="18"/>
    </w:rPr>
  </w:style>
  <w:style w:type="character" w:styleId="FootnoteReference">
    <w:name w:val="footnote reference"/>
    <w:basedOn w:val="DefaultParagraphFont"/>
    <w:uiPriority w:val="99"/>
    <w:rsid w:val="00D03231"/>
    <w:rPr>
      <w:color w:val="8E0033" w:themeColor="accent6"/>
      <w:sz w:val="20"/>
      <w:vertAlign w:val="superscript"/>
    </w:rPr>
  </w:style>
  <w:style w:type="paragraph" w:customStyle="1" w:styleId="FormText">
    <w:name w:val="Form Text"/>
    <w:basedOn w:val="Normal"/>
    <w:qFormat/>
    <w:rsid w:val="00AD3158"/>
    <w:pPr>
      <w:spacing w:after="40"/>
    </w:pPr>
  </w:style>
  <w:style w:type="character" w:customStyle="1" w:styleId="FormHeadingChar">
    <w:name w:val="Form Heading Char"/>
    <w:basedOn w:val="DefaultParagraphFont"/>
    <w:link w:val="FormHeading"/>
    <w:rsid w:val="00AB71CA"/>
    <w:rPr>
      <w:color w:val="595959" w:themeColor="text1" w:themeTint="A6"/>
    </w:rPr>
  </w:style>
  <w:style w:type="paragraph" w:customStyle="1" w:styleId="FormHeading">
    <w:name w:val="Form Heading"/>
    <w:basedOn w:val="Normal"/>
    <w:link w:val="FormHeadingChar"/>
    <w:qFormat/>
    <w:rsid w:val="00AB71CA"/>
    <w:pPr>
      <w:spacing w:before="40" w:after="40"/>
    </w:pPr>
    <w:rPr>
      <w:color w:val="595959" w:themeColor="text1" w:themeTint="A6"/>
    </w:rPr>
  </w:style>
  <w:style w:type="table" w:customStyle="1" w:styleId="HostTable">
    <w:name w:val="Host Table"/>
    <w:basedOn w:val="TableNormal"/>
    <w:rsid w:val="00AB71CA"/>
    <w:pPr>
      <w:spacing w:after="0" w:line="240" w:lineRule="auto"/>
    </w:pPr>
    <w:rPr>
      <w:sz w:val="22"/>
      <w:szCs w:val="22"/>
    </w:rPr>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0" w:type="dxa"/>
        <w:left w:w="0" w:type="dxa"/>
        <w:bottom w:w="0" w:type="dxa"/>
        <w:right w:w="0" w:type="dxa"/>
      </w:tblCellMar>
    </w:tblPr>
  </w:style>
  <w:style w:type="paragraph" w:customStyle="1" w:styleId="NoSpaceBetween">
    <w:name w:val="No Space Between"/>
    <w:basedOn w:val="Normal"/>
    <w:rsid w:val="00AB71CA"/>
    <w:rPr>
      <w:color w:val="auto"/>
      <w:sz w:val="2"/>
      <w:szCs w:val="22"/>
    </w:rPr>
  </w:style>
  <w:style w:type="paragraph" w:customStyle="1" w:styleId="TopicHeading">
    <w:name w:val="Topic Heading"/>
    <w:basedOn w:val="Normal"/>
    <w:rsid w:val="00AB71CA"/>
    <w:rPr>
      <w:color w:val="9E0038" w:themeColor="accent1"/>
      <w:sz w:val="32"/>
      <w:szCs w:val="32"/>
    </w:rPr>
  </w:style>
  <w:style w:type="paragraph" w:customStyle="1" w:styleId="TableHeadingRight">
    <w:name w:val="Table Heading Right"/>
    <w:basedOn w:val="Normal"/>
    <w:rsid w:val="00AB71CA"/>
    <w:pPr>
      <w:spacing w:before="40" w:after="40"/>
      <w:jc w:val="right"/>
    </w:pPr>
    <w:rPr>
      <w:b/>
      <w:color w:val="7F7F7F" w:themeColor="text1" w:themeTint="80"/>
    </w:rPr>
  </w:style>
  <w:style w:type="character" w:styleId="CommentReference">
    <w:name w:val="annotation reference"/>
    <w:basedOn w:val="DefaultParagraphFont"/>
    <w:uiPriority w:val="99"/>
    <w:semiHidden/>
    <w:unhideWhenUsed/>
    <w:rsid w:val="00AD76B9"/>
    <w:rPr>
      <w:sz w:val="18"/>
      <w:szCs w:val="18"/>
    </w:rPr>
  </w:style>
  <w:style w:type="paragraph" w:styleId="CommentText">
    <w:name w:val="annotation text"/>
    <w:basedOn w:val="Normal"/>
    <w:link w:val="CommentTextChar"/>
    <w:uiPriority w:val="99"/>
    <w:semiHidden/>
    <w:unhideWhenUsed/>
    <w:rsid w:val="00AD76B9"/>
    <w:rPr>
      <w:sz w:val="24"/>
      <w:szCs w:val="24"/>
    </w:rPr>
  </w:style>
  <w:style w:type="character" w:customStyle="1" w:styleId="CommentTextChar">
    <w:name w:val="Comment Text Char"/>
    <w:basedOn w:val="DefaultParagraphFont"/>
    <w:link w:val="CommentText"/>
    <w:uiPriority w:val="99"/>
    <w:semiHidden/>
    <w:rsid w:val="00AD76B9"/>
    <w:rPr>
      <w:color w:val="262626" w:themeColor="text1" w:themeTint="D9"/>
      <w:sz w:val="24"/>
      <w:szCs w:val="24"/>
    </w:rPr>
  </w:style>
  <w:style w:type="paragraph" w:styleId="CommentSubject">
    <w:name w:val="annotation subject"/>
    <w:basedOn w:val="CommentText"/>
    <w:next w:val="CommentText"/>
    <w:link w:val="CommentSubjectChar"/>
    <w:uiPriority w:val="99"/>
    <w:semiHidden/>
    <w:unhideWhenUsed/>
    <w:rsid w:val="00AD76B9"/>
    <w:rPr>
      <w:b/>
      <w:bCs/>
      <w:sz w:val="20"/>
      <w:szCs w:val="20"/>
    </w:rPr>
  </w:style>
  <w:style w:type="character" w:customStyle="1" w:styleId="CommentSubjectChar">
    <w:name w:val="Comment Subject Char"/>
    <w:basedOn w:val="CommentTextChar"/>
    <w:link w:val="CommentSubject"/>
    <w:uiPriority w:val="99"/>
    <w:semiHidden/>
    <w:rsid w:val="00AD76B9"/>
    <w:rPr>
      <w:b/>
      <w:bCs/>
      <w:color w:val="262626" w:themeColor="text1" w:themeTint="D9"/>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B71CA"/>
    <w:pPr>
      <w:spacing w:after="0" w:line="240" w:lineRule="auto"/>
    </w:pPr>
    <w:rPr>
      <w:color w:val="262626" w:themeColor="text1" w:themeTint="D9"/>
    </w:rPr>
  </w:style>
  <w:style w:type="paragraph" w:styleId="Heading1">
    <w:name w:val="heading 1"/>
    <w:basedOn w:val="Normal"/>
    <w:next w:val="Normal"/>
    <w:link w:val="Heading1Char"/>
    <w:uiPriority w:val="1"/>
    <w:qFormat/>
    <w:rsid w:val="007A531C"/>
    <w:pPr>
      <w:pageBreakBefore/>
      <w:spacing w:before="240" w:after="120"/>
      <w:outlineLvl w:val="0"/>
    </w:pPr>
    <w:rPr>
      <w:bCs/>
      <w:color w:val="595959" w:themeColor="text1" w:themeTint="A6"/>
      <w:sz w:val="36"/>
      <w:szCs w:val="28"/>
    </w:rPr>
  </w:style>
  <w:style w:type="paragraph" w:styleId="Heading2">
    <w:name w:val="heading 2"/>
    <w:basedOn w:val="Normal"/>
    <w:next w:val="Normal"/>
    <w:link w:val="Heading2Char"/>
    <w:uiPriority w:val="1"/>
    <w:qFormat/>
    <w:rsid w:val="009F501F"/>
    <w:pPr>
      <w:keepNext/>
      <w:keepLines/>
      <w:spacing w:before="200" w:after="100"/>
      <w:outlineLvl w:val="1"/>
    </w:pPr>
    <w:rPr>
      <w:bCs/>
      <w:color w:val="8E0033" w:themeColor="accent6"/>
      <w:sz w:val="24"/>
      <w:szCs w:val="26"/>
    </w:rPr>
  </w:style>
  <w:style w:type="paragraph" w:styleId="Heading3">
    <w:name w:val="heading 3"/>
    <w:basedOn w:val="Normal"/>
    <w:next w:val="Normal"/>
    <w:link w:val="Heading3Char"/>
    <w:uiPriority w:val="1"/>
    <w:unhideWhenUsed/>
    <w:qFormat/>
    <w:rsid w:val="009F501F"/>
    <w:pPr>
      <w:keepNext/>
      <w:keepLines/>
      <w:spacing w:before="200"/>
      <w:outlineLvl w:val="2"/>
    </w:pPr>
    <w:rPr>
      <w:bCs/>
      <w:color w:val="8E0033"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0157CE"/>
    <w:pPr>
      <w:spacing w:before="120"/>
    </w:pPr>
    <w:rPr>
      <w:rFonts w:asciiTheme="majorHAnsi" w:hAnsiTheme="majorHAnsi"/>
      <w:b/>
      <w:color w:val="404040" w:themeColor="text1" w:themeTint="BF"/>
      <w:sz w:val="36"/>
      <w:szCs w:val="36"/>
    </w:rPr>
  </w:style>
  <w:style w:type="paragraph" w:styleId="Header">
    <w:name w:val="header"/>
    <w:basedOn w:val="Normal"/>
    <w:link w:val="HeaderChar"/>
    <w:uiPriority w:val="99"/>
    <w:unhideWhenUsed/>
    <w:rsid w:val="006A2623"/>
    <w:pPr>
      <w:spacing w:after="160"/>
    </w:pPr>
    <w:rPr>
      <w:color w:val="8E0033" w:themeColor="accent6"/>
      <w:sz w:val="24"/>
    </w:rPr>
  </w:style>
  <w:style w:type="character" w:customStyle="1" w:styleId="HeaderChar">
    <w:name w:val="Header Char"/>
    <w:basedOn w:val="DefaultParagraphFont"/>
    <w:link w:val="Header"/>
    <w:uiPriority w:val="99"/>
    <w:rsid w:val="006A2623"/>
    <w:rPr>
      <w:color w:val="8E0033" w:themeColor="accent6"/>
      <w:sz w:val="24"/>
    </w:rPr>
  </w:style>
  <w:style w:type="paragraph" w:styleId="Footer">
    <w:name w:val="footer"/>
    <w:basedOn w:val="Normal"/>
    <w:link w:val="FooterChar"/>
    <w:uiPriority w:val="99"/>
    <w:unhideWhenUsed/>
    <w:rsid w:val="0073605F"/>
    <w:rPr>
      <w:caps/>
      <w:sz w:val="14"/>
    </w:rPr>
  </w:style>
  <w:style w:type="character" w:customStyle="1" w:styleId="FooterChar">
    <w:name w:val="Footer Char"/>
    <w:basedOn w:val="DefaultParagraphFont"/>
    <w:link w:val="Footer"/>
    <w:uiPriority w:val="99"/>
    <w:rsid w:val="0073605F"/>
    <w:rPr>
      <w:caps/>
      <w:color w:val="262626" w:themeColor="text1" w:themeTint="D9"/>
      <w:sz w:val="14"/>
    </w:rPr>
  </w:style>
  <w:style w:type="paragraph" w:customStyle="1" w:styleId="ContactDetails">
    <w:name w:val="Contact Details"/>
    <w:basedOn w:val="Normal"/>
    <w:uiPriority w:val="1"/>
    <w:qFormat/>
    <w:rsid w:val="000157CE"/>
    <w:rPr>
      <w:color w:val="7F7F7F" w:themeColor="text1" w:themeTint="80"/>
      <w:sz w:val="14"/>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rsid w:val="00947B2F"/>
    <w:pPr>
      <w:spacing w:after="60"/>
    </w:pPr>
    <w:rPr>
      <w:rFonts w:asciiTheme="majorHAnsi" w:eastAsiaTheme="majorEastAsia" w:hAnsiTheme="majorHAnsi" w:cstheme="majorBidi"/>
      <w:color w:val="8E0033" w:themeColor="accent6"/>
      <w:kern w:val="48"/>
      <w:sz w:val="56"/>
      <w:szCs w:val="60"/>
    </w:rPr>
  </w:style>
  <w:style w:type="character" w:customStyle="1" w:styleId="TitleChar">
    <w:name w:val="Title Char"/>
    <w:basedOn w:val="DefaultParagraphFont"/>
    <w:link w:val="Title"/>
    <w:uiPriority w:val="1"/>
    <w:rsid w:val="00947B2F"/>
    <w:rPr>
      <w:rFonts w:asciiTheme="majorHAnsi" w:eastAsiaTheme="majorEastAsia" w:hAnsiTheme="majorHAnsi" w:cstheme="majorBidi"/>
      <w:color w:val="8E0033" w:themeColor="accent6"/>
      <w:kern w:val="48"/>
      <w:sz w:val="56"/>
      <w:szCs w:val="60"/>
    </w:rPr>
  </w:style>
  <w:style w:type="paragraph" w:styleId="Subtitle">
    <w:name w:val="Subtitle"/>
    <w:basedOn w:val="Normal"/>
    <w:next w:val="Normal"/>
    <w:link w:val="SubtitleChar"/>
    <w:uiPriority w:val="99"/>
    <w:unhideWhenUsed/>
    <w:rsid w:val="00C71F48"/>
    <w:pPr>
      <w:numPr>
        <w:ilvl w:val="1"/>
      </w:numPr>
      <w:spacing w:before="60" w:after="480"/>
    </w:pPr>
    <w:rPr>
      <w:iCs/>
      <w:color w:val="595959" w:themeColor="text1" w:themeTint="A6"/>
      <w:sz w:val="24"/>
      <w:szCs w:val="32"/>
    </w:rPr>
  </w:style>
  <w:style w:type="character" w:customStyle="1" w:styleId="SubtitleChar">
    <w:name w:val="Subtitle Char"/>
    <w:basedOn w:val="DefaultParagraphFont"/>
    <w:link w:val="Subtitle"/>
    <w:uiPriority w:val="99"/>
    <w:rsid w:val="00C1669D"/>
    <w:rPr>
      <w:iCs/>
      <w:color w:val="595959" w:themeColor="text1" w:themeTint="A6"/>
      <w:sz w:val="24"/>
      <w:szCs w:val="32"/>
    </w:rPr>
  </w:style>
  <w:style w:type="paragraph" w:styleId="Date">
    <w:name w:val="Date"/>
    <w:basedOn w:val="Normal"/>
    <w:next w:val="Normal"/>
    <w:link w:val="DateChar"/>
    <w:uiPriority w:val="1"/>
    <w:qFormat/>
    <w:rsid w:val="00CE32AC"/>
    <w:rPr>
      <w:color w:val="8E0033" w:themeColor="accent6"/>
      <w:szCs w:val="24"/>
    </w:rPr>
  </w:style>
  <w:style w:type="character" w:customStyle="1" w:styleId="DateChar">
    <w:name w:val="Date Char"/>
    <w:basedOn w:val="DefaultParagraphFont"/>
    <w:link w:val="Date"/>
    <w:uiPriority w:val="1"/>
    <w:rsid w:val="00664EFC"/>
    <w:rPr>
      <w:color w:val="8E0033" w:themeColor="accent6"/>
      <w:szCs w:val="24"/>
    </w:rPr>
  </w:style>
  <w:style w:type="paragraph" w:styleId="BalloonText">
    <w:name w:val="Balloon Text"/>
    <w:basedOn w:val="Normal"/>
    <w:link w:val="BalloonTextChar"/>
    <w:uiPriority w:val="99"/>
    <w:semiHidden/>
    <w:unhideWhenUsed/>
    <w:rsid w:val="0040240F"/>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64EFC"/>
    <w:rPr>
      <w:bCs/>
      <w:color w:val="595959" w:themeColor="text1" w:themeTint="A6"/>
      <w:sz w:val="36"/>
      <w:szCs w:val="28"/>
    </w:rPr>
  </w:style>
  <w:style w:type="character" w:styleId="PageNumber">
    <w:name w:val="page number"/>
    <w:basedOn w:val="DefaultParagraphFont"/>
    <w:uiPriority w:val="99"/>
    <w:unhideWhenUsed/>
    <w:rsid w:val="004B27D5"/>
    <w:rPr>
      <w:color w:val="303030" w:themeColor="text2"/>
    </w:rPr>
  </w:style>
  <w:style w:type="character" w:customStyle="1" w:styleId="Heading2Char">
    <w:name w:val="Heading 2 Char"/>
    <w:basedOn w:val="DefaultParagraphFont"/>
    <w:link w:val="Heading2"/>
    <w:uiPriority w:val="1"/>
    <w:rsid w:val="00664EFC"/>
    <w:rPr>
      <w:bCs/>
      <w:color w:val="8E0033" w:themeColor="accent6"/>
      <w:sz w:val="24"/>
      <w:szCs w:val="26"/>
    </w:rPr>
  </w:style>
  <w:style w:type="character" w:customStyle="1" w:styleId="Heading3Char">
    <w:name w:val="Heading 3 Char"/>
    <w:basedOn w:val="DefaultParagraphFont"/>
    <w:link w:val="Heading3"/>
    <w:uiPriority w:val="1"/>
    <w:rsid w:val="00664EFC"/>
    <w:rPr>
      <w:bCs/>
      <w:color w:val="8E0033" w:themeColor="accent6"/>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pPr>
    <w:rPr>
      <w:szCs w:val="22"/>
    </w:rPr>
  </w:style>
  <w:style w:type="paragraph" w:styleId="FootnoteText">
    <w:name w:val="footnote text"/>
    <w:basedOn w:val="Normal"/>
    <w:link w:val="FootnoteTextChar"/>
    <w:uiPriority w:val="99"/>
    <w:rsid w:val="00D03231"/>
    <w:rPr>
      <w:color w:val="7F7F7F" w:themeColor="text1" w:themeTint="80"/>
      <w:sz w:val="18"/>
    </w:rPr>
  </w:style>
  <w:style w:type="character" w:customStyle="1" w:styleId="FootnoteTextChar">
    <w:name w:val="Footnote Text Char"/>
    <w:basedOn w:val="DefaultParagraphFont"/>
    <w:link w:val="FootnoteText"/>
    <w:uiPriority w:val="99"/>
    <w:rsid w:val="00316267"/>
    <w:rPr>
      <w:color w:val="7F7F7F" w:themeColor="text1" w:themeTint="80"/>
      <w:sz w:val="18"/>
    </w:rPr>
  </w:style>
  <w:style w:type="character" w:styleId="FootnoteReference">
    <w:name w:val="footnote reference"/>
    <w:basedOn w:val="DefaultParagraphFont"/>
    <w:uiPriority w:val="99"/>
    <w:rsid w:val="00D03231"/>
    <w:rPr>
      <w:color w:val="8E0033" w:themeColor="accent6"/>
      <w:sz w:val="20"/>
      <w:vertAlign w:val="superscript"/>
    </w:rPr>
  </w:style>
  <w:style w:type="paragraph" w:customStyle="1" w:styleId="FormText">
    <w:name w:val="Form Text"/>
    <w:basedOn w:val="Normal"/>
    <w:qFormat/>
    <w:rsid w:val="00AD3158"/>
    <w:pPr>
      <w:spacing w:after="40"/>
    </w:pPr>
  </w:style>
  <w:style w:type="character" w:customStyle="1" w:styleId="FormHeadingChar">
    <w:name w:val="Form Heading Char"/>
    <w:basedOn w:val="DefaultParagraphFont"/>
    <w:link w:val="FormHeading"/>
    <w:rsid w:val="00AB71CA"/>
    <w:rPr>
      <w:color w:val="595959" w:themeColor="text1" w:themeTint="A6"/>
    </w:rPr>
  </w:style>
  <w:style w:type="paragraph" w:customStyle="1" w:styleId="FormHeading">
    <w:name w:val="Form Heading"/>
    <w:basedOn w:val="Normal"/>
    <w:link w:val="FormHeadingChar"/>
    <w:qFormat/>
    <w:rsid w:val="00AB71CA"/>
    <w:pPr>
      <w:spacing w:before="40" w:after="40"/>
    </w:pPr>
    <w:rPr>
      <w:color w:val="595959" w:themeColor="text1" w:themeTint="A6"/>
    </w:rPr>
  </w:style>
  <w:style w:type="table" w:customStyle="1" w:styleId="HostTable">
    <w:name w:val="Host Table"/>
    <w:basedOn w:val="TableNormal"/>
    <w:rsid w:val="00AB71CA"/>
    <w:pPr>
      <w:spacing w:after="0" w:line="240" w:lineRule="auto"/>
    </w:pPr>
    <w:rPr>
      <w:sz w:val="22"/>
      <w:szCs w:val="22"/>
    </w:rPr>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0" w:type="dxa"/>
        <w:left w:w="0" w:type="dxa"/>
        <w:bottom w:w="0" w:type="dxa"/>
        <w:right w:w="0" w:type="dxa"/>
      </w:tblCellMar>
    </w:tblPr>
  </w:style>
  <w:style w:type="paragraph" w:customStyle="1" w:styleId="NoSpaceBetween">
    <w:name w:val="No Space Between"/>
    <w:basedOn w:val="Normal"/>
    <w:rsid w:val="00AB71CA"/>
    <w:rPr>
      <w:color w:val="auto"/>
      <w:sz w:val="2"/>
      <w:szCs w:val="22"/>
    </w:rPr>
  </w:style>
  <w:style w:type="paragraph" w:customStyle="1" w:styleId="TopicHeading">
    <w:name w:val="Topic Heading"/>
    <w:basedOn w:val="Normal"/>
    <w:rsid w:val="00AB71CA"/>
    <w:rPr>
      <w:color w:val="9E0038" w:themeColor="accent1"/>
      <w:sz w:val="32"/>
      <w:szCs w:val="32"/>
    </w:rPr>
  </w:style>
  <w:style w:type="paragraph" w:customStyle="1" w:styleId="TableHeadingRight">
    <w:name w:val="Table Heading Right"/>
    <w:basedOn w:val="Normal"/>
    <w:rsid w:val="00AB71CA"/>
    <w:pPr>
      <w:spacing w:before="40" w:after="40"/>
      <w:jc w:val="right"/>
    </w:pPr>
    <w:rPr>
      <w:b/>
      <w:color w:val="7F7F7F" w:themeColor="text1" w:themeTint="80"/>
    </w:rPr>
  </w:style>
  <w:style w:type="character" w:styleId="CommentReference">
    <w:name w:val="annotation reference"/>
    <w:basedOn w:val="DefaultParagraphFont"/>
    <w:uiPriority w:val="99"/>
    <w:semiHidden/>
    <w:unhideWhenUsed/>
    <w:rsid w:val="00AD76B9"/>
    <w:rPr>
      <w:sz w:val="18"/>
      <w:szCs w:val="18"/>
    </w:rPr>
  </w:style>
  <w:style w:type="paragraph" w:styleId="CommentText">
    <w:name w:val="annotation text"/>
    <w:basedOn w:val="Normal"/>
    <w:link w:val="CommentTextChar"/>
    <w:uiPriority w:val="99"/>
    <w:semiHidden/>
    <w:unhideWhenUsed/>
    <w:rsid w:val="00AD76B9"/>
    <w:rPr>
      <w:sz w:val="24"/>
      <w:szCs w:val="24"/>
    </w:rPr>
  </w:style>
  <w:style w:type="character" w:customStyle="1" w:styleId="CommentTextChar">
    <w:name w:val="Comment Text Char"/>
    <w:basedOn w:val="DefaultParagraphFont"/>
    <w:link w:val="CommentText"/>
    <w:uiPriority w:val="99"/>
    <w:semiHidden/>
    <w:rsid w:val="00AD76B9"/>
    <w:rPr>
      <w:color w:val="262626" w:themeColor="text1" w:themeTint="D9"/>
      <w:sz w:val="24"/>
      <w:szCs w:val="24"/>
    </w:rPr>
  </w:style>
  <w:style w:type="paragraph" w:styleId="CommentSubject">
    <w:name w:val="annotation subject"/>
    <w:basedOn w:val="CommentText"/>
    <w:next w:val="CommentText"/>
    <w:link w:val="CommentSubjectChar"/>
    <w:uiPriority w:val="99"/>
    <w:semiHidden/>
    <w:unhideWhenUsed/>
    <w:rsid w:val="00AD76B9"/>
    <w:rPr>
      <w:b/>
      <w:bCs/>
      <w:sz w:val="20"/>
      <w:szCs w:val="20"/>
    </w:rPr>
  </w:style>
  <w:style w:type="character" w:customStyle="1" w:styleId="CommentSubjectChar">
    <w:name w:val="Comment Subject Char"/>
    <w:basedOn w:val="CommentTextChar"/>
    <w:link w:val="CommentSubject"/>
    <w:uiPriority w:val="99"/>
    <w:semiHidden/>
    <w:rsid w:val="00AD76B9"/>
    <w:rPr>
      <w:b/>
      <w:bCs/>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Agendas:Forefront%20Agend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refront">
  <a:themeElements>
    <a:clrScheme name="Forefront">
      <a:dk1>
        <a:sysClr val="windowText" lastClr="000000"/>
      </a:dk1>
      <a:lt1>
        <a:sysClr val="window" lastClr="FFFFFF"/>
      </a:lt1>
      <a:dk2>
        <a:srgbClr val="303030"/>
      </a:dk2>
      <a:lt2>
        <a:srgbClr val="DEDEE0"/>
      </a:lt2>
      <a:accent1>
        <a:srgbClr val="9E0038"/>
      </a:accent1>
      <a:accent2>
        <a:srgbClr val="610534"/>
      </a:accent2>
      <a:accent3>
        <a:srgbClr val="AC956E"/>
      </a:accent3>
      <a:accent4>
        <a:srgbClr val="808DA9"/>
      </a:accent4>
      <a:accent5>
        <a:srgbClr val="424E5B"/>
      </a:accent5>
      <a:accent6>
        <a:srgbClr val="8E0033"/>
      </a:accent6>
      <a:hlink>
        <a:srgbClr val="D26900"/>
      </a:hlink>
      <a:folHlink>
        <a:srgbClr val="726056"/>
      </a:folHlink>
    </a:clrScheme>
    <a:fontScheme name="Forefront">
      <a:majorFont>
        <a:latin typeface="Century Gothic"/>
        <a:ea typeface=""/>
        <a:cs typeface=""/>
        <a:font script="Jpan" typeface="メイリオ"/>
      </a:majorFont>
      <a:minorFont>
        <a:latin typeface="Calibri"/>
        <a:ea typeface=""/>
        <a:cs typeface=""/>
        <a:font script="Jpan" typeface="ＭＳ ゴシック"/>
      </a:minorFont>
    </a:fontScheme>
    <a:fmtScheme name="Forefront">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EC05E-75F1-294A-BBA6-785E9812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Forefront Agenda.dotx</Template>
  <TotalTime>79</TotalTime>
  <Pages>5</Pages>
  <Words>818</Words>
  <Characters>4665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Singh</dc:creator>
  <cp:keywords/>
  <dc:description/>
  <cp:lastModifiedBy>Divyansh Singh</cp:lastModifiedBy>
  <cp:revision>7</cp:revision>
  <cp:lastPrinted>2010-05-23T20:14:00Z</cp:lastPrinted>
  <dcterms:created xsi:type="dcterms:W3CDTF">2014-04-21T17:43:00Z</dcterms:created>
  <dcterms:modified xsi:type="dcterms:W3CDTF">2014-04-21T19:02:00Z</dcterms:modified>
  <cp:category/>
</cp:coreProperties>
</file>